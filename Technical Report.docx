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b/>
          <w:bCs/>
          <w:lang w:val="en-AU" w:eastAsia="en-US"/>
        </w:rPr>
        <w:id w:val="-694698598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416"/>
          </w:tblGrid>
          <w:tr w:rsidR="00ED6DF3" w14:paraId="605259BD" w14:textId="77777777">
            <w:tc>
              <w:tcPr>
                <w:tcW w:w="5746" w:type="dxa"/>
              </w:tcPr>
              <w:p w14:paraId="0C096AC9" w14:textId="77777777" w:rsidR="00ED6DF3" w:rsidRDefault="00ED6DF3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14:paraId="524994C1" w14:textId="77777777" w:rsidR="00ED6DF3" w:rsidRDefault="00ED6DF3">
          <w:r>
            <w:rPr>
              <w:noProof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58752" behindDoc="0" locked="0" layoutInCell="0" allowOverlap="1" wp14:anchorId="71E8D93A" wp14:editId="0CE280E2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5650992" cy="4828032"/>
                    <wp:effectExtent l="0" t="0" r="44958" b="0"/>
                    <wp:wrapNone/>
                    <wp:docPr id="1" name="Group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650992" cy="4828032"/>
                              <a:chOff x="15" y="15"/>
                              <a:chExt cx="8918" cy="7619"/>
                            </a:xfrm>
                          </wpg:grpSpPr>
                          <wps:wsp>
                            <wps:cNvPr id="2" name="AutoShape 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15"/>
                                <a:ext cx="7512" cy="73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" name="Oval 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17" y="5418"/>
                                <a:ext cx="2216" cy="2216"/>
                              </a:xfrm>
                              <a:prstGeom prst="ellipse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</a:gradFill>
                              <a:scene3d>
                                <a:camera prst="perspectiveHeroicExtremeLeftFacing"/>
                                <a:lightRig rig="twoPt" dir="t">
                                  <a:rot lat="0" lon="0" rev="600000"/>
                                </a:lightRig>
                              </a:scene3d>
                              <a:sp3d>
                                <a:bevelT w="190500" h="190500" prst="riblet"/>
                                <a:bevelB w="190500" h="190500" prst="artDeco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5AF187A" id="Group 29" o:spid="_x0000_s1026" style="position:absolute;margin-left:0;margin-top:0;width:444.95pt;height:380.15pt;z-index:251658752;mso-position-horizontal:left;mso-position-horizontal-relative:page;mso-position-vertical:top;mso-position-vertical-relative:page" coordorigin="15,15" coordsize="8918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" o:allowincell="f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0" o:spid="_x0000_s1027" type="#_x0000_t32" style="position:absolute;left:15;top:15;width:7512;height:7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5o+rsAAADaAAAADwAAAGRycy9kb3ducmV2LnhtbERPSwrCMBDdC94hjOBGNFVEtBpFBMGN&#10;gp8DDM30g82kNrHW2xtBcPl4/9WmNaVoqHaFZQXjUQSCOLG64EzB7bofzkE4j6yxtEwK3uRgs+52&#10;Vhhr++IzNRefiRDCLkYFufdVLKVLcjLoRrYiDlxqa4M+wDqTusZXCDelnETRTBosODTkWNEup+R+&#10;eZowI5XuMbhXp2NKi3PWnNJyOpBK9XvtdgnCU+v/4p/7oBVM4Hsl+EGuP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Vbmj6uwAAANoAAAAPAAAAAAAAAAAAAAAAAKECAABk&#10;cnMvZG93bnJldi54bWxQSwUGAAAAAAQABAD5AAAAiQMAAAAA&#10;" strokecolor="#a7bfde"/>
                    <v:oval id="Oval 32" o:spid="_x0000_s1028" style="position:absolute;left:6717;top:5418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Ud8sQA&#10;AADaAAAADwAAAGRycy9kb3ducmV2LnhtbESPT2sCMRTE7wW/Q3hCL0WzbVVkNUoRbC2e/HPQ22Pz&#10;3F3dvCybuKbfvhEEj8PM/IaZzoOpREuNKy0reO8nIIgzq0vOFex3y94YhPPIGivLpOCPHMxnnZcp&#10;ptreeEPt1uciQtilqKDwvk6ldFlBBl3f1sTRO9nGoI+yyaVu8BbhppIfSTKSBkuOCwXWtCgou2yv&#10;RsHAfa9/j0P+GbzJqzmvN2HcHoJSr93wNQHhKfhn+NFeaQWfcL8Sb4C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VHfLEAAAA2gAAAA8AAAAAAAAAAAAAAAAAmAIAAGRycy9k&#10;b3ducmV2LnhtbFBLBQYAAAAABAAEAPUAAACJAwAAAAA=&#10;" fillcolor="#8aabd3 [2132]" stroked="f">
                      <v:fill color2="#d6e2f0 [756]" focusposition=",1" focussize="" colors="0 #9ab5e4;.5 #c2d1ed;1 #e1e8f5" focus="100%" type="gradientRadial"/>
                    </v:oval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55680" behindDoc="0" locked="0" layoutInCell="0" allowOverlap="1" wp14:anchorId="6877067C" wp14:editId="3940BF94">
                    <wp:simplePos x="0" y="0"/>
                    <mc:AlternateContent>
                      <mc:Choice Requires="wp14">
                        <wp:positionH relativeFrom="margin">
                          <wp14:pctPosHOffset>25000</wp14:pctPosHOffset>
                        </wp:positionH>
                      </mc:Choice>
                      <mc:Fallback>
                        <wp:positionH relativeFrom="page">
                          <wp:posOffset>2346960</wp:posOffset>
                        </wp:positionH>
                      </mc:Fallback>
                    </mc:AlternateContent>
                    <wp:positionV relativeFrom="page">
                      <wp:align>top</wp:align>
                    </wp:positionV>
                    <wp:extent cx="3648456" cy="2880360"/>
                    <wp:effectExtent l="0" t="0" r="85344" b="0"/>
                    <wp:wrapNone/>
                    <wp:docPr id="4" name="Group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648456" cy="2880360"/>
                              <a:chOff x="4136" y="15"/>
                              <a:chExt cx="5762" cy="4545"/>
                            </a:xfrm>
                          </wpg:grpSpPr>
                          <wps:wsp>
                            <wps:cNvPr id="5" name="AutoShape 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36" y="15"/>
                                <a:ext cx="3058" cy="3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Oval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2" y="444"/>
                                <a:ext cx="4116" cy="411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  <a:tileRect l="-100000" b="-100000"/>
                              </a:gradFill>
                              <a:scene3d>
                                <a:camera prst="perspectiveHeroicExtremeLeftFacing"/>
                                <a:lightRig rig="twoPt" dir="t"/>
                              </a:scene3d>
                              <a:sp3d>
                                <a:bevelT w="317500" h="317500" prst="riblet"/>
                                <a:bevelB w="635000" h="317500" prst="artDeco"/>
                                <a:contourClr>
                                  <a:schemeClr val="accent1"/>
                                </a:contourClr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8DA5DDB" id="Group 24" o:spid="_x0000_s1026" style="position:absolute;margin-left:0;margin-top:0;width:287.3pt;height:226.8pt;z-index:251655680;mso-left-percent:250;mso-position-horizontal-relative:margin;mso-position-vertical:top;mso-position-vertical-relative:page;mso-left-percent:250" coordorigin="4136,15" coordsize="5762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" o:allowincell="f">
                    <v:shape id="AutoShape 25" o:spid="_x0000_s1027" type="#_x0000_t32" style="position:absolute;left:4136;top:15;width:3058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fwjr4AAADaAAAADwAAAGRycy9kb3ducmV2LnhtbERPy4rCMBTdC/MP4Q64EU0VHbQ2lWFg&#10;wI2CdT7g0tw+sLnpNLHWvzeC4PJw3sluMI3oqXO1ZQXzWQSCOLe65lLB3/l3ugbhPLLGxjIpuJOD&#10;XfoxSjDW9sYn6jNfihDCLkYFlfdtLKXLKzLoZrYlDlxhO4M+wK6UusNbCDeNXETRlzRYc2iosKWf&#10;ivJLdjVhRiHd/+TSHg8FbU5lfyya5UQqNf4cvrcgPA3+LX6591rBCp5Xgh9k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h/COvgAAANoAAAAPAAAAAAAAAAAAAAAAAKEC&#10;AABkcnMvZG93bnJldi54bWxQSwUGAAAAAAQABAD5AAAAjAMAAAAA&#10;" strokecolor="#a7bfde"/>
                    <v:oval id="Oval 26" o:spid="_x0000_s1028" style="position:absolute;left:5782;top:444;width:4116;height:4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/F78MA&#10;AADaAAAADwAAAGRycy9kb3ducmV2LnhtbESPUWvCMBSF34X9h3AHvsiaTEaRzlRkMFAQpnU/4NLc&#10;td2amy6J2v37RRB8PJxzvsNZrkbbizP50DnW8JwpEMS1Mx03Gj6P708LECEiG+wdk4Y/CrAqHyZL&#10;LIy78IHOVWxEgnAoUEMb41BIGeqWLIbMDcTJ+3LeYkzSN9J4vCS47eVcqVxa7DgttDjQW0v1T3Wy&#10;GtbH2Qvl+wOq7/FX8c5vT/Fjq/X0cVy/gog0xnv41t4YDTlcr6QbI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/F78MAAADaAAAADwAAAAAAAAAAAAAAAACYAgAAZHJzL2Rv&#10;d25yZXYueG1sUEsFBgAAAAAEAAQA9QAAAIgDAAAAAA==&#10;" fillcolor="#8aabd3 [2132]" stroked="f">
                      <v:fill color2="#d6e2f0 [756]" rotate="t" focusposition=",1" focussize="" colors="0 #9ab5e4;.5 #c2d1ed;1 #e1e8f5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p w14:paraId="6BDC9BEF" w14:textId="77777777" w:rsidR="00ED6DF3" w:rsidRDefault="00ED6DF3">
          <w:r>
            <w:rPr>
              <w:noProof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61824" behindDoc="0" locked="0" layoutInCell="1" allowOverlap="1" wp14:anchorId="04026643" wp14:editId="6B19D57B">
                    <wp:simplePos x="0" y="0"/>
                    <mc:AlternateContent>
                      <mc:Choice Requires="wp14">
                        <wp:positionH relativeFrom="margin">
                          <wp14:pctPosHOffset>63000</wp14:pctPosHOffset>
                        </wp:positionH>
                      </mc:Choice>
                      <mc:Fallback>
                        <wp:positionH relativeFrom="page">
                          <wp:posOffset>4525010</wp:posOffset>
                        </wp:positionH>
                      </mc:Fallback>
                    </mc:AlternateContent>
                    <wp:positionV relativeFrom="page">
                      <wp:align>bottom</wp:align>
                    </wp:positionV>
                    <wp:extent cx="3831336" cy="9208008"/>
                    <wp:effectExtent l="114300" t="0" r="0" b="0"/>
                    <wp:wrapNone/>
                    <wp:docPr id="16" name="Group 1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831336" cy="9208008"/>
                              <a:chOff x="117230" y="0"/>
                              <a:chExt cx="3833446" cy="9205546"/>
                            </a:xfrm>
                          </wpg:grpSpPr>
                          <wps:wsp>
                            <wps:cNvPr id="11" name="AutoShape 1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85750" y="0"/>
                                <a:ext cx="2732405" cy="637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Oval 15"/>
                            <wps:cNvSpPr/>
                            <wps:spPr>
                              <a:xfrm>
                                <a:off x="117230" y="5372100"/>
                                <a:ext cx="3833446" cy="383344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tx2">
                                      <a:lumMod val="40000"/>
                                      <a:lumOff val="60000"/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tx2">
                                      <a:lumMod val="40000"/>
                                      <a:lumOff val="60000"/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tx2">
                                      <a:lumMod val="40000"/>
                                      <a:lumOff val="60000"/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noFill/>
                              </a:ln>
                              <a:scene3d>
                                <a:camera prst="perspectiveContrastingRightFacing"/>
                                <a:lightRig rig="twoPt" dir="t">
                                  <a:rot lat="0" lon="0" rev="4200000"/>
                                </a:lightRig>
                              </a:scene3d>
                              <a:sp3d>
                                <a:bevelT w="571500" h="571500" prst="riblet"/>
                                <a:bevelB w="571500" h="571500" prst="riblet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F64F35F" id="Group 16" o:spid="_x0000_s1026" style="position:absolute;margin-left:0;margin-top:0;width:301.7pt;height:725.05pt;z-index:251661824;mso-left-percent:630;mso-position-horizontal-relative:margin;mso-position-vertical:bottom;mso-position-vertical-relative:page;mso-left-percent:630;mso-width-relative:margin;mso-height-relative:margin" coordorigin="1172" coordsize="38334,9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">
                    <v:shape id="AutoShape 19" o:spid="_x0000_s1027" type="#_x0000_t32" style="position:absolute;left:2857;width:27324;height:637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D/C8AAAADbAAAADwAAAGRycy9kb3ducmV2LnhtbERPS4vCMBC+C/6HMII3Tasi0jXKIgrq&#10;RXxcvI3NbFu2mZQkav33ZmHB23x8z5kvW1OLBzlfWVaQDhMQxLnVFRcKLufNYAbCB2SNtWVS8CIP&#10;y0W3M8dM2ycf6XEKhYgh7DNUUIbQZFL6vCSDfmgb4sj9WGcwROgKqR0+Y7ip5ShJptJgxbGhxIZW&#10;JeW/p7tRsN5PprtxlW4ON+MOLn01t5W8KtXvtd9fIAK14SP+d291nJ/C3y/x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g/wvAAAAA2wAAAA8AAAAAAAAAAAAAAAAA&#10;oQIAAGRycy9kb3ducmV2LnhtbFBLBQYAAAAABAAEAPkAAACOAwAAAAA=&#10;" strokecolor="#a7bfde"/>
                    <v:oval id="Oval 15" o:spid="_x0000_s1028" style="position:absolute;left:1172;top:53721;width:38334;height:38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pcwcMA&#10;AADbAAAADwAAAGRycy9kb3ducmV2LnhtbERPTUvEMBC9C/sfwix4cxMFxa1NFxUFPfRgu7t4HJLZ&#10;tmwzqU3cVn+9EQRv83ifk29m14sTjaHzrOFypUAQG287bjRs6+eLWxAhIlvsPZOGLwqwKRZnOWbW&#10;T/xGpyo2IoVwyFBDG+OQSRlMSw7Dyg/EiTv40WFMcGykHXFK4a6XV0rdSIcdp4YWB3psyRyrT6eh&#10;eajWe/X0Pn18l7tamdegyslofb6c7+9ARJrjv/jP/WLT/Gv4/SUd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pcwcMAAADbAAAADwAAAAAAAAAAAAAAAACYAgAAZHJzL2Rv&#10;d25yZXYueG1sUEsFBgAAAAAEAAQA9QAAAIgDAAAAAA==&#10;" fillcolor="#8db3e2 [1311]" stroked="f" strokeweight="2pt">
                      <v:fill color2="#8db3e2 [1311]" rotate="t" focusposition=".5,.5" focussize="" colors="0 #b0cffb;.5 #cee0fc;1 #e6effd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416"/>
          </w:tblGrid>
          <w:tr w:rsidR="00ED6DF3" w14:paraId="6AE5475C" w14:textId="77777777">
            <w:tc>
              <w:tcPr>
                <w:tcW w:w="5746" w:type="dxa"/>
              </w:tcPr>
              <w:p w14:paraId="09570847" w14:textId="77777777" w:rsidR="00ED6DF3" w:rsidRDefault="00467C27" w:rsidP="00F84FB5">
                <w:pPr>
                  <w:pStyle w:val="NoSpacing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bCs/>
                      <w:color w:val="365F91" w:themeColor="accent1" w:themeShade="BF"/>
                      <w:sz w:val="48"/>
                      <w:szCs w:val="48"/>
                    </w:rPr>
                    <w:alias w:val="Title"/>
                    <w:id w:val="703864190"/>
                    <w:placeholder>
                      <w:docPart w:val="3B02930C53B24A93B1BCD2B06E0E6D5E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F84FB5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Technical Report</w:t>
                    </w:r>
                  </w:sdtContent>
                </w:sdt>
              </w:p>
            </w:tc>
          </w:tr>
          <w:tr w:rsidR="00ED6DF3" w14:paraId="16B8D765" w14:textId="77777777">
            <w:sdt>
              <w:sdtPr>
                <w:rPr>
                  <w:color w:val="4A442A" w:themeColor="background2" w:themeShade="40"/>
                  <w:sz w:val="28"/>
                  <w:szCs w:val="28"/>
                </w:rPr>
                <w:alias w:val="Subtitle"/>
                <w:id w:val="703864195"/>
                <w:placeholder>
                  <w:docPart w:val="2844C81708934312AB845D53DDB181D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14:paraId="78EF7DC5" w14:textId="77777777" w:rsidR="00ED6DF3" w:rsidRDefault="0092710F" w:rsidP="008C7B8F">
                    <w:pPr>
                      <w:pStyle w:val="NoSpacing"/>
                      <w:rPr>
                        <w:color w:val="4A442A" w:themeColor="background2" w:themeShade="40"/>
                        <w:sz w:val="28"/>
                        <w:szCs w:val="28"/>
                      </w:rPr>
                    </w:pPr>
                    <w:r>
                      <w:rPr>
                        <w:color w:val="4A442A" w:themeColor="background2" w:themeShade="40"/>
                        <w:sz w:val="28"/>
                        <w:szCs w:val="28"/>
                      </w:rPr>
                      <w:t>ICTPRG50</w:t>
                    </w:r>
                    <w:r w:rsidR="008C7B8F">
                      <w:rPr>
                        <w:color w:val="4A442A" w:themeColor="background2" w:themeShade="40"/>
                        <w:sz w:val="28"/>
                        <w:szCs w:val="28"/>
                      </w:rPr>
                      <w:t>4</w:t>
                    </w:r>
                    <w:r>
                      <w:rPr>
                        <w:color w:val="4A442A" w:themeColor="background2" w:themeShade="40"/>
                        <w:sz w:val="28"/>
                        <w:szCs w:val="28"/>
                      </w:rPr>
                      <w:t xml:space="preserve"> – </w:t>
                    </w:r>
                    <w:r w:rsidR="008C7B8F">
                      <w:rPr>
                        <w:color w:val="4A442A" w:themeColor="background2" w:themeShade="40"/>
                        <w:sz w:val="28"/>
                        <w:szCs w:val="28"/>
                      </w:rPr>
                      <w:t>Deploy an Application to a Production Environment</w:t>
                    </w:r>
                  </w:p>
                </w:tc>
              </w:sdtContent>
            </w:sdt>
          </w:tr>
          <w:tr w:rsidR="00ED6DF3" w14:paraId="4D7C4888" w14:textId="77777777">
            <w:tc>
              <w:tcPr>
                <w:tcW w:w="5746" w:type="dxa"/>
              </w:tcPr>
              <w:p w14:paraId="4C2BF5AA" w14:textId="77777777" w:rsidR="00ED6DF3" w:rsidRDefault="00ED6DF3">
                <w:pPr>
                  <w:pStyle w:val="NoSpacing"/>
                  <w:rPr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ED6DF3" w14:paraId="37C6559B" w14:textId="77777777">
            <w:tc>
              <w:tcPr>
                <w:tcW w:w="5746" w:type="dxa"/>
              </w:tcPr>
              <w:p w14:paraId="33F77814" w14:textId="77777777" w:rsidR="00ED6DF3" w:rsidRDefault="00ED6DF3" w:rsidP="00F84FB5">
                <w:pPr>
                  <w:pStyle w:val="NoSpacing"/>
                </w:pPr>
              </w:p>
            </w:tc>
          </w:tr>
          <w:tr w:rsidR="00ED6DF3" w14:paraId="75577C32" w14:textId="77777777">
            <w:tc>
              <w:tcPr>
                <w:tcW w:w="5746" w:type="dxa"/>
              </w:tcPr>
              <w:p w14:paraId="4ECEF9F1" w14:textId="77777777" w:rsidR="00ED6DF3" w:rsidRDefault="00ED6DF3">
                <w:pPr>
                  <w:pStyle w:val="NoSpacing"/>
                </w:pPr>
              </w:p>
            </w:tc>
          </w:tr>
          <w:tr w:rsidR="00ED6DF3" w14:paraId="3923C265" w14:textId="77777777">
            <w:tc>
              <w:tcPr>
                <w:tcW w:w="5746" w:type="dxa"/>
              </w:tcPr>
              <w:p w14:paraId="38448EB7" w14:textId="14343CF9" w:rsidR="00ED6DF3" w:rsidRDefault="00994F0A" w:rsidP="00ED6DF3">
                <w:pPr>
                  <w:pStyle w:val="NoSpacing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Oktay Turdu</w:t>
                </w:r>
              </w:p>
            </w:tc>
          </w:tr>
          <w:tr w:rsidR="00ED6DF3" w14:paraId="1CA7F517" w14:textId="77777777">
            <w:sdt>
              <w:sdtPr>
                <w:rPr>
                  <w:b/>
                  <w:bCs/>
                </w:rPr>
                <w:alias w:val="Date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22-06-0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746" w:type="dxa"/>
                  </w:tcPr>
                  <w:p w14:paraId="2BE57436" w14:textId="2A7726F5" w:rsidR="00ED6DF3" w:rsidRDefault="00994F0A">
                    <w:pPr>
                      <w:pStyle w:val="NoSpacing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6/3/2022</w:t>
                    </w:r>
                  </w:p>
                </w:tc>
              </w:sdtContent>
            </w:sdt>
          </w:tr>
          <w:tr w:rsidR="00ED6DF3" w14:paraId="221D15F9" w14:textId="77777777">
            <w:tc>
              <w:tcPr>
                <w:tcW w:w="5746" w:type="dxa"/>
              </w:tcPr>
              <w:p w14:paraId="7272330B" w14:textId="77777777" w:rsidR="00ED6DF3" w:rsidRDefault="00ED6DF3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14:paraId="50E0B75D" w14:textId="77777777" w:rsidR="00ED6DF3" w:rsidRDefault="00ED6DF3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AU" w:eastAsia="en-US"/>
        </w:rPr>
        <w:id w:val="51636285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7E756AE" w14:textId="77777777" w:rsidR="00154AAE" w:rsidRDefault="00154AAE">
          <w:pPr>
            <w:pStyle w:val="TOCHeading"/>
          </w:pPr>
          <w:r>
            <w:t>Table of Contents</w:t>
          </w:r>
        </w:p>
        <w:p w14:paraId="070B5458" w14:textId="7A017821" w:rsidR="00045B71" w:rsidRDefault="00154AA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356989" w:history="1">
            <w:r w:rsidR="00045B71" w:rsidRPr="00A37612">
              <w:rPr>
                <w:rStyle w:val="Hyperlink"/>
                <w:noProof/>
              </w:rPr>
              <w:t>Task 1 - Email</w:t>
            </w:r>
            <w:r w:rsidR="00045B71">
              <w:rPr>
                <w:noProof/>
                <w:webHidden/>
              </w:rPr>
              <w:tab/>
            </w:r>
            <w:r w:rsidR="00045B71">
              <w:rPr>
                <w:noProof/>
                <w:webHidden/>
              </w:rPr>
              <w:fldChar w:fldCharType="begin"/>
            </w:r>
            <w:r w:rsidR="00045B71">
              <w:rPr>
                <w:noProof/>
                <w:webHidden/>
              </w:rPr>
              <w:instrText xml:space="preserve"> PAGEREF _Toc105356989 \h </w:instrText>
            </w:r>
            <w:r w:rsidR="00045B71">
              <w:rPr>
                <w:noProof/>
                <w:webHidden/>
              </w:rPr>
            </w:r>
            <w:r w:rsidR="00045B71">
              <w:rPr>
                <w:noProof/>
                <w:webHidden/>
              </w:rPr>
              <w:fldChar w:fldCharType="separate"/>
            </w:r>
            <w:r w:rsidR="00045B71">
              <w:rPr>
                <w:noProof/>
                <w:webHidden/>
              </w:rPr>
              <w:t>2</w:t>
            </w:r>
            <w:r w:rsidR="00045B71">
              <w:rPr>
                <w:noProof/>
                <w:webHidden/>
              </w:rPr>
              <w:fldChar w:fldCharType="end"/>
            </w:r>
          </w:hyperlink>
        </w:p>
        <w:p w14:paraId="58AF5BD4" w14:textId="48EB42D5" w:rsidR="00045B71" w:rsidRDefault="00467C2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05356990" w:history="1">
            <w:r w:rsidR="00045B71" w:rsidRPr="00A37612">
              <w:rPr>
                <w:rStyle w:val="Hyperlink"/>
                <w:noProof/>
              </w:rPr>
              <w:t>Task 2 &amp; 3 – Software Installation Plan</w:t>
            </w:r>
            <w:r w:rsidR="00045B71">
              <w:rPr>
                <w:noProof/>
                <w:webHidden/>
              </w:rPr>
              <w:tab/>
            </w:r>
            <w:r w:rsidR="00045B71">
              <w:rPr>
                <w:noProof/>
                <w:webHidden/>
              </w:rPr>
              <w:fldChar w:fldCharType="begin"/>
            </w:r>
            <w:r w:rsidR="00045B71">
              <w:rPr>
                <w:noProof/>
                <w:webHidden/>
              </w:rPr>
              <w:instrText xml:space="preserve"> PAGEREF _Toc105356990 \h </w:instrText>
            </w:r>
            <w:r w:rsidR="00045B71">
              <w:rPr>
                <w:noProof/>
                <w:webHidden/>
              </w:rPr>
            </w:r>
            <w:r w:rsidR="00045B71">
              <w:rPr>
                <w:noProof/>
                <w:webHidden/>
              </w:rPr>
              <w:fldChar w:fldCharType="separate"/>
            </w:r>
            <w:r w:rsidR="00045B71">
              <w:rPr>
                <w:noProof/>
                <w:webHidden/>
              </w:rPr>
              <w:t>2</w:t>
            </w:r>
            <w:r w:rsidR="00045B71">
              <w:rPr>
                <w:noProof/>
                <w:webHidden/>
              </w:rPr>
              <w:fldChar w:fldCharType="end"/>
            </w:r>
          </w:hyperlink>
        </w:p>
        <w:p w14:paraId="5A62C621" w14:textId="45177120" w:rsidR="00045B71" w:rsidRDefault="00467C2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05356991" w:history="1">
            <w:r w:rsidR="00045B71" w:rsidRPr="00A37612">
              <w:rPr>
                <w:rStyle w:val="Hyperlink"/>
                <w:noProof/>
              </w:rPr>
              <w:t>Task 4 – Email</w:t>
            </w:r>
            <w:r w:rsidR="00045B71">
              <w:rPr>
                <w:noProof/>
                <w:webHidden/>
              </w:rPr>
              <w:tab/>
            </w:r>
            <w:r w:rsidR="00045B71">
              <w:rPr>
                <w:noProof/>
                <w:webHidden/>
              </w:rPr>
              <w:fldChar w:fldCharType="begin"/>
            </w:r>
            <w:r w:rsidR="00045B71">
              <w:rPr>
                <w:noProof/>
                <w:webHidden/>
              </w:rPr>
              <w:instrText xml:space="preserve"> PAGEREF _Toc105356991 \h </w:instrText>
            </w:r>
            <w:r w:rsidR="00045B71">
              <w:rPr>
                <w:noProof/>
                <w:webHidden/>
              </w:rPr>
            </w:r>
            <w:r w:rsidR="00045B71">
              <w:rPr>
                <w:noProof/>
                <w:webHidden/>
              </w:rPr>
              <w:fldChar w:fldCharType="separate"/>
            </w:r>
            <w:r w:rsidR="00045B71">
              <w:rPr>
                <w:noProof/>
                <w:webHidden/>
              </w:rPr>
              <w:t>3</w:t>
            </w:r>
            <w:r w:rsidR="00045B71">
              <w:rPr>
                <w:noProof/>
                <w:webHidden/>
              </w:rPr>
              <w:fldChar w:fldCharType="end"/>
            </w:r>
          </w:hyperlink>
        </w:p>
        <w:p w14:paraId="1A57D255" w14:textId="2C0B5185" w:rsidR="00045B71" w:rsidRDefault="00467C2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05356992" w:history="1">
            <w:r w:rsidR="00045B71" w:rsidRPr="00A37612">
              <w:rPr>
                <w:rStyle w:val="Hyperlink"/>
                <w:noProof/>
              </w:rPr>
              <w:t>Task 5 – Installation and Uninstall Package</w:t>
            </w:r>
            <w:r w:rsidR="00045B71">
              <w:rPr>
                <w:noProof/>
                <w:webHidden/>
              </w:rPr>
              <w:tab/>
            </w:r>
            <w:r w:rsidR="00045B71">
              <w:rPr>
                <w:noProof/>
                <w:webHidden/>
              </w:rPr>
              <w:fldChar w:fldCharType="begin"/>
            </w:r>
            <w:r w:rsidR="00045B71">
              <w:rPr>
                <w:noProof/>
                <w:webHidden/>
              </w:rPr>
              <w:instrText xml:space="preserve"> PAGEREF _Toc105356992 \h </w:instrText>
            </w:r>
            <w:r w:rsidR="00045B71">
              <w:rPr>
                <w:noProof/>
                <w:webHidden/>
              </w:rPr>
            </w:r>
            <w:r w:rsidR="00045B71">
              <w:rPr>
                <w:noProof/>
                <w:webHidden/>
              </w:rPr>
              <w:fldChar w:fldCharType="separate"/>
            </w:r>
            <w:r w:rsidR="00045B71">
              <w:rPr>
                <w:noProof/>
                <w:webHidden/>
              </w:rPr>
              <w:t>4</w:t>
            </w:r>
            <w:r w:rsidR="00045B71">
              <w:rPr>
                <w:noProof/>
                <w:webHidden/>
              </w:rPr>
              <w:fldChar w:fldCharType="end"/>
            </w:r>
          </w:hyperlink>
        </w:p>
        <w:p w14:paraId="362CC166" w14:textId="4CDB384E" w:rsidR="00045B71" w:rsidRDefault="00467C2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05356993" w:history="1">
            <w:r w:rsidR="00045B71" w:rsidRPr="00A37612">
              <w:rPr>
                <w:rStyle w:val="Hyperlink"/>
                <w:noProof/>
              </w:rPr>
              <w:t>Task 6 – Installation</w:t>
            </w:r>
            <w:r w:rsidR="00045B71">
              <w:rPr>
                <w:noProof/>
                <w:webHidden/>
              </w:rPr>
              <w:tab/>
            </w:r>
            <w:r w:rsidR="00045B71">
              <w:rPr>
                <w:noProof/>
                <w:webHidden/>
              </w:rPr>
              <w:fldChar w:fldCharType="begin"/>
            </w:r>
            <w:r w:rsidR="00045B71">
              <w:rPr>
                <w:noProof/>
                <w:webHidden/>
              </w:rPr>
              <w:instrText xml:space="preserve"> PAGEREF _Toc105356993 \h </w:instrText>
            </w:r>
            <w:r w:rsidR="00045B71">
              <w:rPr>
                <w:noProof/>
                <w:webHidden/>
              </w:rPr>
            </w:r>
            <w:r w:rsidR="00045B71">
              <w:rPr>
                <w:noProof/>
                <w:webHidden/>
              </w:rPr>
              <w:fldChar w:fldCharType="separate"/>
            </w:r>
            <w:r w:rsidR="00045B71">
              <w:rPr>
                <w:noProof/>
                <w:webHidden/>
              </w:rPr>
              <w:t>4</w:t>
            </w:r>
            <w:r w:rsidR="00045B71">
              <w:rPr>
                <w:noProof/>
                <w:webHidden/>
              </w:rPr>
              <w:fldChar w:fldCharType="end"/>
            </w:r>
          </w:hyperlink>
        </w:p>
        <w:p w14:paraId="6E043A92" w14:textId="61D99B45" w:rsidR="00045B71" w:rsidRDefault="00467C2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05356994" w:history="1">
            <w:r w:rsidR="00045B71" w:rsidRPr="00A37612">
              <w:rPr>
                <w:rStyle w:val="Hyperlink"/>
                <w:noProof/>
              </w:rPr>
              <w:t>Task 7 – Installation Sign-Off</w:t>
            </w:r>
            <w:r w:rsidR="00045B71">
              <w:rPr>
                <w:noProof/>
                <w:webHidden/>
              </w:rPr>
              <w:tab/>
            </w:r>
            <w:r w:rsidR="00045B71">
              <w:rPr>
                <w:noProof/>
                <w:webHidden/>
              </w:rPr>
              <w:fldChar w:fldCharType="begin"/>
            </w:r>
            <w:r w:rsidR="00045B71">
              <w:rPr>
                <w:noProof/>
                <w:webHidden/>
              </w:rPr>
              <w:instrText xml:space="preserve"> PAGEREF _Toc105356994 \h </w:instrText>
            </w:r>
            <w:r w:rsidR="00045B71">
              <w:rPr>
                <w:noProof/>
                <w:webHidden/>
              </w:rPr>
            </w:r>
            <w:r w:rsidR="00045B71">
              <w:rPr>
                <w:noProof/>
                <w:webHidden/>
              </w:rPr>
              <w:fldChar w:fldCharType="separate"/>
            </w:r>
            <w:r w:rsidR="00045B71">
              <w:rPr>
                <w:noProof/>
                <w:webHidden/>
              </w:rPr>
              <w:t>5</w:t>
            </w:r>
            <w:r w:rsidR="00045B71">
              <w:rPr>
                <w:noProof/>
                <w:webHidden/>
              </w:rPr>
              <w:fldChar w:fldCharType="end"/>
            </w:r>
          </w:hyperlink>
        </w:p>
        <w:p w14:paraId="3347EF0C" w14:textId="05FB7ED4" w:rsidR="00045B71" w:rsidRDefault="00467C2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05356995" w:history="1">
            <w:r w:rsidR="00045B71" w:rsidRPr="00A37612">
              <w:rPr>
                <w:rStyle w:val="Hyperlink"/>
                <w:noProof/>
              </w:rPr>
              <w:t>Task 8 – Uninstall the Application and Email</w:t>
            </w:r>
            <w:r w:rsidR="00045B71">
              <w:rPr>
                <w:noProof/>
                <w:webHidden/>
              </w:rPr>
              <w:tab/>
            </w:r>
            <w:r w:rsidR="00045B71">
              <w:rPr>
                <w:noProof/>
                <w:webHidden/>
              </w:rPr>
              <w:fldChar w:fldCharType="begin"/>
            </w:r>
            <w:r w:rsidR="00045B71">
              <w:rPr>
                <w:noProof/>
                <w:webHidden/>
              </w:rPr>
              <w:instrText xml:space="preserve"> PAGEREF _Toc105356995 \h </w:instrText>
            </w:r>
            <w:r w:rsidR="00045B71">
              <w:rPr>
                <w:noProof/>
                <w:webHidden/>
              </w:rPr>
            </w:r>
            <w:r w:rsidR="00045B71">
              <w:rPr>
                <w:noProof/>
                <w:webHidden/>
              </w:rPr>
              <w:fldChar w:fldCharType="separate"/>
            </w:r>
            <w:r w:rsidR="00045B71">
              <w:rPr>
                <w:noProof/>
                <w:webHidden/>
              </w:rPr>
              <w:t>6</w:t>
            </w:r>
            <w:r w:rsidR="00045B71">
              <w:rPr>
                <w:noProof/>
                <w:webHidden/>
              </w:rPr>
              <w:fldChar w:fldCharType="end"/>
            </w:r>
          </w:hyperlink>
        </w:p>
        <w:p w14:paraId="69AA6A83" w14:textId="08B65792" w:rsidR="00045B71" w:rsidRDefault="00467C2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05356996" w:history="1">
            <w:r w:rsidR="00045B71" w:rsidRPr="00A37612">
              <w:rPr>
                <w:rStyle w:val="Hyperlink"/>
                <w:noProof/>
              </w:rPr>
              <w:t>Task 9 – Database Deployment Steps and Email</w:t>
            </w:r>
            <w:r w:rsidR="00045B71">
              <w:rPr>
                <w:noProof/>
                <w:webHidden/>
              </w:rPr>
              <w:tab/>
            </w:r>
            <w:r w:rsidR="00045B71">
              <w:rPr>
                <w:noProof/>
                <w:webHidden/>
              </w:rPr>
              <w:fldChar w:fldCharType="begin"/>
            </w:r>
            <w:r w:rsidR="00045B71">
              <w:rPr>
                <w:noProof/>
                <w:webHidden/>
              </w:rPr>
              <w:instrText xml:space="preserve"> PAGEREF _Toc105356996 \h </w:instrText>
            </w:r>
            <w:r w:rsidR="00045B71">
              <w:rPr>
                <w:noProof/>
                <w:webHidden/>
              </w:rPr>
            </w:r>
            <w:r w:rsidR="00045B71">
              <w:rPr>
                <w:noProof/>
                <w:webHidden/>
              </w:rPr>
              <w:fldChar w:fldCharType="separate"/>
            </w:r>
            <w:r w:rsidR="00045B71">
              <w:rPr>
                <w:noProof/>
                <w:webHidden/>
              </w:rPr>
              <w:t>7</w:t>
            </w:r>
            <w:r w:rsidR="00045B71">
              <w:rPr>
                <w:noProof/>
                <w:webHidden/>
              </w:rPr>
              <w:fldChar w:fldCharType="end"/>
            </w:r>
          </w:hyperlink>
        </w:p>
        <w:p w14:paraId="49C5048C" w14:textId="229BE4F9" w:rsidR="00045B71" w:rsidRDefault="00467C2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05356997" w:history="1">
            <w:r w:rsidR="00045B71" w:rsidRPr="00A37612">
              <w:rPr>
                <w:rStyle w:val="Hyperlink"/>
                <w:noProof/>
              </w:rPr>
              <w:t>Task 10 – Sign-off Sheet</w:t>
            </w:r>
            <w:r w:rsidR="00045B71">
              <w:rPr>
                <w:noProof/>
                <w:webHidden/>
              </w:rPr>
              <w:tab/>
            </w:r>
            <w:r w:rsidR="00045B71">
              <w:rPr>
                <w:noProof/>
                <w:webHidden/>
              </w:rPr>
              <w:fldChar w:fldCharType="begin"/>
            </w:r>
            <w:r w:rsidR="00045B71">
              <w:rPr>
                <w:noProof/>
                <w:webHidden/>
              </w:rPr>
              <w:instrText xml:space="preserve"> PAGEREF _Toc105356997 \h </w:instrText>
            </w:r>
            <w:r w:rsidR="00045B71">
              <w:rPr>
                <w:noProof/>
                <w:webHidden/>
              </w:rPr>
            </w:r>
            <w:r w:rsidR="00045B71">
              <w:rPr>
                <w:noProof/>
                <w:webHidden/>
              </w:rPr>
              <w:fldChar w:fldCharType="separate"/>
            </w:r>
            <w:r w:rsidR="00045B71">
              <w:rPr>
                <w:noProof/>
                <w:webHidden/>
              </w:rPr>
              <w:t>13</w:t>
            </w:r>
            <w:r w:rsidR="00045B71">
              <w:rPr>
                <w:noProof/>
                <w:webHidden/>
              </w:rPr>
              <w:fldChar w:fldCharType="end"/>
            </w:r>
          </w:hyperlink>
        </w:p>
        <w:p w14:paraId="356A1760" w14:textId="264C4A59" w:rsidR="00154AAE" w:rsidRDefault="00154AAE">
          <w:r>
            <w:rPr>
              <w:b/>
              <w:bCs/>
              <w:noProof/>
            </w:rPr>
            <w:fldChar w:fldCharType="end"/>
          </w:r>
        </w:p>
      </w:sdtContent>
    </w:sdt>
    <w:p w14:paraId="140BE2F3" w14:textId="77777777" w:rsidR="00C9272A" w:rsidRDefault="00ED6DF3" w:rsidP="00D56707">
      <w:pPr>
        <w:pStyle w:val="Heading1"/>
      </w:pPr>
      <w:r>
        <w:br w:type="page"/>
      </w:r>
    </w:p>
    <w:p w14:paraId="420F9A30" w14:textId="270E3B80" w:rsidR="007A0184" w:rsidRDefault="00F84FB5" w:rsidP="00D56707">
      <w:pPr>
        <w:pStyle w:val="Heading1"/>
      </w:pPr>
      <w:bookmarkStart w:id="0" w:name="_Toc105356989"/>
      <w:r>
        <w:lastRenderedPageBreak/>
        <w:t>Task 1</w:t>
      </w:r>
      <w:r w:rsidR="001C7E42">
        <w:t xml:space="preserve"> - Email</w:t>
      </w:r>
      <w:bookmarkEnd w:id="0"/>
    </w:p>
    <w:p w14:paraId="64321F98" w14:textId="77777777" w:rsidR="007274D0" w:rsidRPr="00466C1F" w:rsidRDefault="007274D0" w:rsidP="007274D0">
      <w:pPr>
        <w:tabs>
          <w:tab w:val="left" w:pos="2552"/>
        </w:tabs>
        <w:ind w:left="720"/>
        <w:rPr>
          <w:color w:val="1F497D"/>
        </w:rPr>
      </w:pPr>
      <w:r w:rsidRPr="00466C1F">
        <w:rPr>
          <w:color w:val="1F497D"/>
        </w:rPr>
        <w:t>To:</w:t>
      </w:r>
      <w:r w:rsidRPr="00466C1F">
        <w:rPr>
          <w:color w:val="1F497D"/>
        </w:rPr>
        <w:tab/>
      </w:r>
      <w:r>
        <w:rPr>
          <w:color w:val="1F497D"/>
        </w:rPr>
        <w:t>Shaun O’Sullivan</w:t>
      </w:r>
    </w:p>
    <w:p w14:paraId="71F2F8CF" w14:textId="77777777" w:rsidR="007274D0" w:rsidRPr="00466C1F" w:rsidRDefault="007274D0" w:rsidP="007274D0">
      <w:pPr>
        <w:tabs>
          <w:tab w:val="left" w:pos="2552"/>
        </w:tabs>
        <w:ind w:left="720"/>
        <w:rPr>
          <w:color w:val="1F497D"/>
        </w:rPr>
      </w:pPr>
      <w:r w:rsidRPr="00466C1F">
        <w:rPr>
          <w:color w:val="1F497D"/>
        </w:rPr>
        <w:t>From:</w:t>
      </w:r>
      <w:r w:rsidRPr="00466C1F">
        <w:rPr>
          <w:color w:val="1F497D"/>
        </w:rPr>
        <w:tab/>
      </w:r>
      <w:r>
        <w:rPr>
          <w:color w:val="1F497D"/>
        </w:rPr>
        <w:t>Oktay Turdu</w:t>
      </w:r>
    </w:p>
    <w:p w14:paraId="1140214D" w14:textId="77777777" w:rsidR="007274D0" w:rsidRPr="00466C1F" w:rsidRDefault="007274D0" w:rsidP="007274D0">
      <w:pPr>
        <w:tabs>
          <w:tab w:val="left" w:pos="2552"/>
        </w:tabs>
        <w:ind w:left="720"/>
        <w:rPr>
          <w:color w:val="1F497D"/>
        </w:rPr>
      </w:pPr>
      <w:r w:rsidRPr="00466C1F">
        <w:rPr>
          <w:color w:val="1F497D"/>
        </w:rPr>
        <w:t>CC:</w:t>
      </w:r>
      <w:r w:rsidRPr="00466C1F">
        <w:rPr>
          <w:color w:val="1F497D"/>
        </w:rPr>
        <w:tab/>
      </w:r>
    </w:p>
    <w:p w14:paraId="644A4370" w14:textId="77777777" w:rsidR="007274D0" w:rsidRPr="00466C1F" w:rsidRDefault="007274D0" w:rsidP="007274D0">
      <w:pPr>
        <w:tabs>
          <w:tab w:val="left" w:pos="2552"/>
        </w:tabs>
        <w:ind w:left="720"/>
        <w:rPr>
          <w:color w:val="1F497D"/>
        </w:rPr>
      </w:pPr>
      <w:r w:rsidRPr="00466C1F">
        <w:rPr>
          <w:color w:val="1F497D"/>
        </w:rPr>
        <w:t>BCC:</w:t>
      </w:r>
      <w:r w:rsidRPr="00466C1F">
        <w:rPr>
          <w:color w:val="1F497D"/>
        </w:rPr>
        <w:tab/>
      </w:r>
    </w:p>
    <w:p w14:paraId="100A0FEF" w14:textId="62E3534A" w:rsidR="007274D0" w:rsidRPr="00466C1F" w:rsidRDefault="007274D0" w:rsidP="007274D0">
      <w:pPr>
        <w:tabs>
          <w:tab w:val="left" w:pos="2552"/>
        </w:tabs>
        <w:ind w:left="720"/>
        <w:rPr>
          <w:color w:val="1F497D"/>
        </w:rPr>
      </w:pPr>
      <w:r w:rsidRPr="00466C1F">
        <w:rPr>
          <w:color w:val="1F497D"/>
        </w:rPr>
        <w:t>Date:</w:t>
      </w:r>
      <w:r w:rsidRPr="00466C1F">
        <w:rPr>
          <w:color w:val="1F497D"/>
        </w:rPr>
        <w:tab/>
      </w:r>
      <w:r w:rsidR="0064455D">
        <w:rPr>
          <w:color w:val="1F497D"/>
        </w:rPr>
        <w:t>3</w:t>
      </w:r>
      <w:r w:rsidRPr="00466C1F">
        <w:rPr>
          <w:color w:val="1F497D"/>
        </w:rPr>
        <w:t>/0</w:t>
      </w:r>
      <w:r w:rsidR="00DF19B9">
        <w:rPr>
          <w:color w:val="1F497D"/>
        </w:rPr>
        <w:t>6</w:t>
      </w:r>
      <w:r w:rsidRPr="00466C1F">
        <w:rPr>
          <w:color w:val="1F497D"/>
        </w:rPr>
        <w:t>/202</w:t>
      </w:r>
      <w:r>
        <w:rPr>
          <w:color w:val="1F497D"/>
        </w:rPr>
        <w:t>2</w:t>
      </w:r>
    </w:p>
    <w:p w14:paraId="6D11FB0B" w14:textId="7FA4BF57" w:rsidR="007274D0" w:rsidRPr="00466C1F" w:rsidRDefault="007274D0" w:rsidP="007274D0">
      <w:pPr>
        <w:tabs>
          <w:tab w:val="left" w:pos="2552"/>
        </w:tabs>
        <w:ind w:left="720"/>
        <w:rPr>
          <w:color w:val="1F497D"/>
        </w:rPr>
      </w:pPr>
      <w:r>
        <w:rPr>
          <w:color w:val="1F497D"/>
        </w:rPr>
        <w:t>Subject:</w:t>
      </w:r>
      <w:r>
        <w:rPr>
          <w:color w:val="1F497D"/>
        </w:rPr>
        <w:tab/>
        <w:t>Request for Program Specifications and Software Installation Plan</w:t>
      </w:r>
    </w:p>
    <w:p w14:paraId="65D8D02D" w14:textId="77777777" w:rsidR="007274D0" w:rsidRPr="00466C1F" w:rsidRDefault="007274D0" w:rsidP="007274D0">
      <w:pPr>
        <w:ind w:left="720"/>
        <w:rPr>
          <w:color w:val="1F497D"/>
        </w:rPr>
      </w:pPr>
    </w:p>
    <w:p w14:paraId="49B73FDD" w14:textId="77777777" w:rsidR="007274D0" w:rsidRPr="00466C1F" w:rsidRDefault="007274D0" w:rsidP="007274D0">
      <w:pPr>
        <w:ind w:left="720"/>
        <w:rPr>
          <w:color w:val="1F497D"/>
        </w:rPr>
      </w:pPr>
      <w:r w:rsidRPr="00466C1F">
        <w:rPr>
          <w:color w:val="1F497D"/>
        </w:rPr>
        <w:t>-------------------------------------------------------------</w:t>
      </w:r>
    </w:p>
    <w:p w14:paraId="1619E23F" w14:textId="77777777" w:rsidR="007274D0" w:rsidRPr="00466C1F" w:rsidRDefault="007274D0" w:rsidP="007274D0">
      <w:pPr>
        <w:ind w:left="720"/>
        <w:rPr>
          <w:color w:val="1F497D"/>
        </w:rPr>
      </w:pPr>
      <w:r w:rsidRPr="00466C1F">
        <w:rPr>
          <w:color w:val="1F497D"/>
        </w:rPr>
        <w:t>Hi</w:t>
      </w:r>
      <w:r>
        <w:rPr>
          <w:color w:val="1F497D"/>
        </w:rPr>
        <w:t xml:space="preserve"> Shaun O’Sullivan,</w:t>
      </w:r>
    </w:p>
    <w:p w14:paraId="7A094002" w14:textId="77686A94" w:rsidR="007274D0" w:rsidRPr="00466C1F" w:rsidRDefault="007274D0" w:rsidP="007274D0">
      <w:pPr>
        <w:ind w:left="720"/>
        <w:rPr>
          <w:color w:val="1F497D"/>
        </w:rPr>
      </w:pPr>
      <w:r w:rsidRPr="00466C1F">
        <w:rPr>
          <w:color w:val="1F497D"/>
        </w:rPr>
        <w:t>Regarding</w:t>
      </w:r>
      <w:r>
        <w:rPr>
          <w:color w:val="1F497D"/>
        </w:rPr>
        <w:t xml:space="preserve"> the Perfect Policies application, I request, to keep record, the exact Program Specifications, and the Software Installation Plan in preparation of deploying the project. Can we also conduct a meeting to review this documentation so as to ensure customer satisfaction when </w:t>
      </w:r>
      <w:r w:rsidR="0064455D">
        <w:rPr>
          <w:color w:val="1F497D"/>
        </w:rPr>
        <w:t>deploying?</w:t>
      </w:r>
    </w:p>
    <w:p w14:paraId="4FE9849C" w14:textId="77777777" w:rsidR="007274D0" w:rsidRPr="00466C1F" w:rsidRDefault="007274D0" w:rsidP="007274D0">
      <w:pPr>
        <w:ind w:left="720"/>
        <w:rPr>
          <w:color w:val="1F497D"/>
        </w:rPr>
      </w:pPr>
      <w:r w:rsidRPr="00466C1F">
        <w:rPr>
          <w:color w:val="1F497D"/>
        </w:rPr>
        <w:t>Regards,</w:t>
      </w:r>
    </w:p>
    <w:p w14:paraId="4C91467D" w14:textId="77777777" w:rsidR="007274D0" w:rsidRPr="00466C1F" w:rsidRDefault="007274D0" w:rsidP="007274D0">
      <w:pPr>
        <w:ind w:left="720"/>
        <w:rPr>
          <w:color w:val="1F497D"/>
        </w:rPr>
      </w:pPr>
      <w:r>
        <w:rPr>
          <w:color w:val="1F497D"/>
        </w:rPr>
        <w:t>Oktay Turdu</w:t>
      </w:r>
    </w:p>
    <w:p w14:paraId="7C49FFE0" w14:textId="77777777" w:rsidR="007274D0" w:rsidRPr="00466C1F" w:rsidRDefault="007274D0" w:rsidP="007274D0">
      <w:pPr>
        <w:ind w:left="720"/>
        <w:rPr>
          <w:color w:val="1F497D"/>
        </w:rPr>
      </w:pPr>
      <w:r w:rsidRPr="00466C1F">
        <w:rPr>
          <w:color w:val="1F497D"/>
        </w:rPr>
        <w:t>----------------------------------------------</w:t>
      </w:r>
    </w:p>
    <w:p w14:paraId="3DEA25BE" w14:textId="77777777" w:rsidR="007274D0" w:rsidRPr="00466C1F" w:rsidRDefault="007274D0" w:rsidP="007274D0">
      <w:pPr>
        <w:ind w:left="720"/>
        <w:rPr>
          <w:color w:val="1F497D"/>
        </w:rPr>
      </w:pPr>
      <w:r>
        <w:rPr>
          <w:color w:val="1F497D"/>
        </w:rPr>
        <w:t>Oktay Turdu</w:t>
      </w:r>
    </w:p>
    <w:p w14:paraId="5AB6BD1E" w14:textId="77777777" w:rsidR="007274D0" w:rsidRPr="00466C1F" w:rsidRDefault="007274D0" w:rsidP="007274D0">
      <w:pPr>
        <w:ind w:left="720"/>
        <w:rPr>
          <w:color w:val="1F497D"/>
        </w:rPr>
      </w:pPr>
      <w:r>
        <w:rPr>
          <w:color w:val="1F497D"/>
        </w:rPr>
        <w:t>OktayTurdu</w:t>
      </w:r>
      <w:r w:rsidRPr="00466C1F">
        <w:rPr>
          <w:color w:val="1F497D"/>
        </w:rPr>
        <w:t>@</w:t>
      </w:r>
      <w:r>
        <w:rPr>
          <w:color w:val="1F497D"/>
        </w:rPr>
        <w:t>tafeqld.edu.eu.au</w:t>
      </w:r>
    </w:p>
    <w:p w14:paraId="2F821299" w14:textId="77777777" w:rsidR="007274D0" w:rsidRDefault="007274D0" w:rsidP="007274D0">
      <w:pPr>
        <w:ind w:left="720"/>
        <w:rPr>
          <w:color w:val="1F497D"/>
        </w:rPr>
      </w:pPr>
      <w:r w:rsidRPr="00466C1F">
        <w:rPr>
          <w:color w:val="1F497D"/>
        </w:rPr>
        <w:t>-----------------------------------------------</w:t>
      </w:r>
    </w:p>
    <w:p w14:paraId="2A2911AA" w14:textId="77777777" w:rsidR="007274D0" w:rsidRPr="007274D0" w:rsidRDefault="007274D0" w:rsidP="007274D0">
      <w:pPr>
        <w:rPr>
          <w:highlight w:val="yellow"/>
        </w:rPr>
      </w:pPr>
    </w:p>
    <w:p w14:paraId="32B16CF3" w14:textId="12417F69" w:rsidR="00F76395" w:rsidRDefault="00F84FB5" w:rsidP="00F76395">
      <w:pPr>
        <w:pStyle w:val="Heading1"/>
      </w:pPr>
      <w:bookmarkStart w:id="1" w:name="_Toc105356990"/>
      <w:r>
        <w:t>Task 2</w:t>
      </w:r>
      <w:r w:rsidR="008C7B8F">
        <w:t xml:space="preserve"> &amp; 3</w:t>
      </w:r>
      <w:r w:rsidR="001C7E42">
        <w:t xml:space="preserve"> – </w:t>
      </w:r>
      <w:r w:rsidR="008C7B8F">
        <w:t>Software Installation Plan</w:t>
      </w:r>
      <w:bookmarkEnd w:id="1"/>
    </w:p>
    <w:p w14:paraId="75C19CE2" w14:textId="1FAC7DB8" w:rsidR="00715A0E" w:rsidRDefault="00715A0E" w:rsidP="00715A0E"/>
    <w:p w14:paraId="375FB9CF" w14:textId="0C57BAED" w:rsidR="00715A0E" w:rsidRDefault="00715A0E" w:rsidP="00715A0E">
      <w:pPr>
        <w:rPr>
          <w:i/>
          <w:iCs/>
        </w:rPr>
      </w:pPr>
      <w:r>
        <w:t xml:space="preserve">Software Installation Plan has been attached as </w:t>
      </w:r>
      <w:r w:rsidRPr="00715A0E">
        <w:rPr>
          <w:i/>
          <w:iCs/>
        </w:rPr>
        <w:t>“Turdu_472859043_ICTPRG504_Software Installation Plan_2022”</w:t>
      </w:r>
      <w:r>
        <w:rPr>
          <w:i/>
          <w:iCs/>
        </w:rPr>
        <w:t>.</w:t>
      </w:r>
    </w:p>
    <w:p w14:paraId="1CAAC455" w14:textId="74491546" w:rsidR="003278AB" w:rsidRDefault="003278AB">
      <w:pPr>
        <w:rPr>
          <w:i/>
          <w:iCs/>
        </w:rPr>
      </w:pPr>
      <w:r>
        <w:rPr>
          <w:i/>
          <w:iCs/>
        </w:rPr>
        <w:br w:type="page"/>
      </w:r>
    </w:p>
    <w:p w14:paraId="32C220E2" w14:textId="77777777" w:rsidR="003278AB" w:rsidRPr="00715A0E" w:rsidRDefault="003278AB" w:rsidP="00715A0E"/>
    <w:p w14:paraId="2A3B4F05" w14:textId="77777777" w:rsidR="00AF2508" w:rsidRDefault="008C7B8F" w:rsidP="00AF2508">
      <w:pPr>
        <w:pStyle w:val="Heading1"/>
      </w:pPr>
      <w:bookmarkStart w:id="2" w:name="_Toc105356991"/>
      <w:r>
        <w:t>Task 4</w:t>
      </w:r>
      <w:r w:rsidR="001C7E42">
        <w:t xml:space="preserve"> – </w:t>
      </w:r>
      <w:r>
        <w:t>Email</w:t>
      </w:r>
      <w:bookmarkEnd w:id="2"/>
    </w:p>
    <w:p w14:paraId="687B3B78" w14:textId="77777777" w:rsidR="003278AB" w:rsidRPr="00466C1F" w:rsidRDefault="003278AB" w:rsidP="003278AB">
      <w:pPr>
        <w:tabs>
          <w:tab w:val="left" w:pos="2552"/>
        </w:tabs>
        <w:ind w:left="720"/>
        <w:rPr>
          <w:color w:val="1F497D"/>
        </w:rPr>
      </w:pPr>
      <w:r w:rsidRPr="00466C1F">
        <w:rPr>
          <w:color w:val="1F497D"/>
        </w:rPr>
        <w:t>To:</w:t>
      </w:r>
      <w:r w:rsidRPr="00466C1F">
        <w:rPr>
          <w:color w:val="1F497D"/>
        </w:rPr>
        <w:tab/>
      </w:r>
      <w:r>
        <w:rPr>
          <w:color w:val="1F497D"/>
        </w:rPr>
        <w:t>Shaun O’Sullivan</w:t>
      </w:r>
    </w:p>
    <w:p w14:paraId="5AA55C69" w14:textId="77777777" w:rsidR="003278AB" w:rsidRPr="00466C1F" w:rsidRDefault="003278AB" w:rsidP="003278AB">
      <w:pPr>
        <w:tabs>
          <w:tab w:val="left" w:pos="2552"/>
        </w:tabs>
        <w:ind w:left="720"/>
        <w:rPr>
          <w:color w:val="1F497D"/>
        </w:rPr>
      </w:pPr>
      <w:r w:rsidRPr="00466C1F">
        <w:rPr>
          <w:color w:val="1F497D"/>
        </w:rPr>
        <w:t>From:</w:t>
      </w:r>
      <w:r w:rsidRPr="00466C1F">
        <w:rPr>
          <w:color w:val="1F497D"/>
        </w:rPr>
        <w:tab/>
      </w:r>
      <w:r>
        <w:rPr>
          <w:color w:val="1F497D"/>
        </w:rPr>
        <w:t>Oktay Turdu</w:t>
      </w:r>
    </w:p>
    <w:p w14:paraId="14D6FE9D" w14:textId="77777777" w:rsidR="003278AB" w:rsidRPr="00466C1F" w:rsidRDefault="003278AB" w:rsidP="003278AB">
      <w:pPr>
        <w:tabs>
          <w:tab w:val="left" w:pos="2552"/>
        </w:tabs>
        <w:ind w:left="720"/>
        <w:rPr>
          <w:color w:val="1F497D"/>
        </w:rPr>
      </w:pPr>
      <w:r w:rsidRPr="00466C1F">
        <w:rPr>
          <w:color w:val="1F497D"/>
        </w:rPr>
        <w:t>CC:</w:t>
      </w:r>
      <w:r w:rsidRPr="00466C1F">
        <w:rPr>
          <w:color w:val="1F497D"/>
        </w:rPr>
        <w:tab/>
      </w:r>
    </w:p>
    <w:p w14:paraId="16F2980B" w14:textId="77777777" w:rsidR="003278AB" w:rsidRPr="00466C1F" w:rsidRDefault="003278AB" w:rsidP="003278AB">
      <w:pPr>
        <w:tabs>
          <w:tab w:val="left" w:pos="2552"/>
        </w:tabs>
        <w:ind w:left="720"/>
        <w:rPr>
          <w:color w:val="1F497D"/>
        </w:rPr>
      </w:pPr>
      <w:r w:rsidRPr="00466C1F">
        <w:rPr>
          <w:color w:val="1F497D"/>
        </w:rPr>
        <w:t>BCC:</w:t>
      </w:r>
      <w:r w:rsidRPr="00466C1F">
        <w:rPr>
          <w:color w:val="1F497D"/>
        </w:rPr>
        <w:tab/>
      </w:r>
    </w:p>
    <w:p w14:paraId="73BF8AA7" w14:textId="608FCFCB" w:rsidR="003278AB" w:rsidRPr="00466C1F" w:rsidRDefault="003278AB" w:rsidP="003278AB">
      <w:pPr>
        <w:tabs>
          <w:tab w:val="left" w:pos="2552"/>
        </w:tabs>
        <w:ind w:left="720"/>
        <w:rPr>
          <w:color w:val="1F497D"/>
        </w:rPr>
      </w:pPr>
      <w:r w:rsidRPr="00466C1F">
        <w:rPr>
          <w:color w:val="1F497D"/>
        </w:rPr>
        <w:t>Date:</w:t>
      </w:r>
      <w:r w:rsidRPr="00466C1F">
        <w:rPr>
          <w:color w:val="1F497D"/>
        </w:rPr>
        <w:tab/>
      </w:r>
      <w:r w:rsidR="00AF660F">
        <w:rPr>
          <w:color w:val="1F497D"/>
        </w:rPr>
        <w:t>4</w:t>
      </w:r>
      <w:r w:rsidRPr="00466C1F">
        <w:rPr>
          <w:color w:val="1F497D"/>
        </w:rPr>
        <w:t>/0</w:t>
      </w:r>
      <w:r>
        <w:rPr>
          <w:color w:val="1F497D"/>
        </w:rPr>
        <w:t>6</w:t>
      </w:r>
      <w:r w:rsidRPr="00466C1F">
        <w:rPr>
          <w:color w:val="1F497D"/>
        </w:rPr>
        <w:t>/202</w:t>
      </w:r>
      <w:r>
        <w:rPr>
          <w:color w:val="1F497D"/>
        </w:rPr>
        <w:t>2</w:t>
      </w:r>
    </w:p>
    <w:p w14:paraId="16370C67" w14:textId="0EB348AA" w:rsidR="003278AB" w:rsidRPr="00466C1F" w:rsidRDefault="003278AB" w:rsidP="003278AB">
      <w:pPr>
        <w:tabs>
          <w:tab w:val="left" w:pos="2552"/>
        </w:tabs>
        <w:ind w:left="720"/>
        <w:rPr>
          <w:color w:val="1F497D"/>
        </w:rPr>
      </w:pPr>
      <w:r>
        <w:rPr>
          <w:color w:val="1F497D"/>
        </w:rPr>
        <w:t>Subject:</w:t>
      </w:r>
      <w:r>
        <w:rPr>
          <w:color w:val="1F497D"/>
        </w:rPr>
        <w:tab/>
        <w:t>Client System and Server Requirements</w:t>
      </w:r>
      <w:r w:rsidR="00855B62">
        <w:rPr>
          <w:color w:val="1F497D"/>
        </w:rPr>
        <w:t xml:space="preserve"> Verification</w:t>
      </w:r>
    </w:p>
    <w:p w14:paraId="58E375E7" w14:textId="77777777" w:rsidR="003278AB" w:rsidRPr="00466C1F" w:rsidRDefault="003278AB" w:rsidP="003278AB">
      <w:pPr>
        <w:ind w:left="720"/>
        <w:rPr>
          <w:color w:val="1F497D"/>
        </w:rPr>
      </w:pPr>
    </w:p>
    <w:p w14:paraId="292EF862" w14:textId="77777777" w:rsidR="003278AB" w:rsidRPr="00466C1F" w:rsidRDefault="003278AB" w:rsidP="003278AB">
      <w:pPr>
        <w:ind w:left="720"/>
        <w:rPr>
          <w:color w:val="1F497D"/>
        </w:rPr>
      </w:pPr>
      <w:r w:rsidRPr="00466C1F">
        <w:rPr>
          <w:color w:val="1F497D"/>
        </w:rPr>
        <w:t>-------------------------------------------------------------</w:t>
      </w:r>
    </w:p>
    <w:p w14:paraId="09FB9CCC" w14:textId="77777777" w:rsidR="003278AB" w:rsidRPr="00466C1F" w:rsidRDefault="003278AB" w:rsidP="003278AB">
      <w:pPr>
        <w:ind w:left="720"/>
        <w:rPr>
          <w:color w:val="1F497D"/>
        </w:rPr>
      </w:pPr>
      <w:r w:rsidRPr="00466C1F">
        <w:rPr>
          <w:color w:val="1F497D"/>
        </w:rPr>
        <w:t>Hi</w:t>
      </w:r>
      <w:r>
        <w:rPr>
          <w:color w:val="1F497D"/>
        </w:rPr>
        <w:t xml:space="preserve"> Shaun O’Sullivan,</w:t>
      </w:r>
    </w:p>
    <w:p w14:paraId="0B80822B" w14:textId="478B2E55" w:rsidR="003278AB" w:rsidRPr="00466C1F" w:rsidRDefault="003278AB" w:rsidP="003278AB">
      <w:pPr>
        <w:ind w:left="720"/>
        <w:rPr>
          <w:color w:val="1F497D"/>
        </w:rPr>
      </w:pPr>
      <w:r w:rsidRPr="00466C1F">
        <w:rPr>
          <w:color w:val="1F497D"/>
        </w:rPr>
        <w:t>Regarding</w:t>
      </w:r>
      <w:r>
        <w:rPr>
          <w:color w:val="1F497D"/>
        </w:rPr>
        <w:t xml:space="preserve"> the Perfect Policies application, I verify that the client and server system meet the system and server requirements for the installation of the application.</w:t>
      </w:r>
    </w:p>
    <w:p w14:paraId="65D81660" w14:textId="77777777" w:rsidR="003278AB" w:rsidRPr="00466C1F" w:rsidRDefault="003278AB" w:rsidP="003278AB">
      <w:pPr>
        <w:ind w:left="720"/>
        <w:rPr>
          <w:color w:val="1F497D"/>
        </w:rPr>
      </w:pPr>
      <w:r w:rsidRPr="00466C1F">
        <w:rPr>
          <w:color w:val="1F497D"/>
        </w:rPr>
        <w:t>Regards,</w:t>
      </w:r>
    </w:p>
    <w:p w14:paraId="2DDF3E3D" w14:textId="77777777" w:rsidR="003278AB" w:rsidRPr="00466C1F" w:rsidRDefault="003278AB" w:rsidP="003278AB">
      <w:pPr>
        <w:ind w:left="720"/>
        <w:rPr>
          <w:color w:val="1F497D"/>
        </w:rPr>
      </w:pPr>
      <w:r>
        <w:rPr>
          <w:color w:val="1F497D"/>
        </w:rPr>
        <w:t>Oktay Turdu</w:t>
      </w:r>
    </w:p>
    <w:p w14:paraId="68636A12" w14:textId="77777777" w:rsidR="003278AB" w:rsidRPr="00466C1F" w:rsidRDefault="003278AB" w:rsidP="003278AB">
      <w:pPr>
        <w:ind w:left="720"/>
        <w:rPr>
          <w:color w:val="1F497D"/>
        </w:rPr>
      </w:pPr>
      <w:r w:rsidRPr="00466C1F">
        <w:rPr>
          <w:color w:val="1F497D"/>
        </w:rPr>
        <w:t>----------------------------------------------</w:t>
      </w:r>
    </w:p>
    <w:p w14:paraId="48E9326B" w14:textId="77777777" w:rsidR="003278AB" w:rsidRPr="00466C1F" w:rsidRDefault="003278AB" w:rsidP="003278AB">
      <w:pPr>
        <w:ind w:left="720"/>
        <w:rPr>
          <w:color w:val="1F497D"/>
        </w:rPr>
      </w:pPr>
      <w:r>
        <w:rPr>
          <w:color w:val="1F497D"/>
        </w:rPr>
        <w:t>Oktay Turdu</w:t>
      </w:r>
    </w:p>
    <w:p w14:paraId="354012B5" w14:textId="77777777" w:rsidR="003278AB" w:rsidRPr="00466C1F" w:rsidRDefault="003278AB" w:rsidP="003278AB">
      <w:pPr>
        <w:ind w:left="720"/>
        <w:rPr>
          <w:color w:val="1F497D"/>
        </w:rPr>
      </w:pPr>
      <w:r>
        <w:rPr>
          <w:color w:val="1F497D"/>
        </w:rPr>
        <w:t>OktayTurdu</w:t>
      </w:r>
      <w:r w:rsidRPr="00466C1F">
        <w:rPr>
          <w:color w:val="1F497D"/>
        </w:rPr>
        <w:t>@</w:t>
      </w:r>
      <w:r>
        <w:rPr>
          <w:color w:val="1F497D"/>
        </w:rPr>
        <w:t>tafeqld.edu.eu.au</w:t>
      </w:r>
    </w:p>
    <w:p w14:paraId="761A6971" w14:textId="77777777" w:rsidR="003278AB" w:rsidRDefault="003278AB" w:rsidP="003278AB">
      <w:pPr>
        <w:ind w:left="720"/>
        <w:rPr>
          <w:color w:val="1F497D"/>
        </w:rPr>
      </w:pPr>
      <w:r w:rsidRPr="00466C1F">
        <w:rPr>
          <w:color w:val="1F497D"/>
        </w:rPr>
        <w:t>-----------------------------------------------</w:t>
      </w:r>
    </w:p>
    <w:p w14:paraId="4A880C4E" w14:textId="77777777" w:rsidR="003278AB" w:rsidRPr="003278AB" w:rsidRDefault="003278AB" w:rsidP="003278AB">
      <w:pPr>
        <w:rPr>
          <w:highlight w:val="yellow"/>
        </w:rPr>
      </w:pPr>
    </w:p>
    <w:p w14:paraId="4967C38C" w14:textId="605DC2F9" w:rsidR="00173F5F" w:rsidRDefault="00173F5F">
      <w:pPr>
        <w:rPr>
          <w:highlight w:val="yellow"/>
        </w:rPr>
      </w:pPr>
      <w:r>
        <w:rPr>
          <w:highlight w:val="yellow"/>
        </w:rPr>
        <w:br w:type="page"/>
      </w:r>
    </w:p>
    <w:p w14:paraId="080DB77B" w14:textId="77777777" w:rsidR="003278AB" w:rsidRPr="003278AB" w:rsidRDefault="003278AB" w:rsidP="003278AB">
      <w:pPr>
        <w:rPr>
          <w:highlight w:val="yellow"/>
        </w:rPr>
      </w:pPr>
    </w:p>
    <w:p w14:paraId="54F5EE9E" w14:textId="03857B60" w:rsidR="00AF2508" w:rsidRDefault="00892965" w:rsidP="00AF2508">
      <w:pPr>
        <w:pStyle w:val="Heading1"/>
      </w:pPr>
      <w:bookmarkStart w:id="3" w:name="_Toc105356992"/>
      <w:r>
        <w:t xml:space="preserve">Task </w:t>
      </w:r>
      <w:r w:rsidR="008C7B8F">
        <w:t>5 – Installation and Uninstall Package</w:t>
      </w:r>
      <w:bookmarkEnd w:id="3"/>
    </w:p>
    <w:p w14:paraId="529FBC39" w14:textId="4BC5A627" w:rsidR="00EA34DE" w:rsidRDefault="00EA34DE" w:rsidP="00EA34DE"/>
    <w:p w14:paraId="788410A3" w14:textId="2A1D3E28" w:rsidR="00AF7F9C" w:rsidRDefault="00AF7F9C" w:rsidP="00EA34DE">
      <w:r>
        <w:t xml:space="preserve">Deployment of the API and database will be conducted through Visual Studio with a pre-existing Azure username and password. After navigating to Build and Publish, the target of Azure must be clicked, and relevant configurations must be conducted. </w:t>
      </w:r>
      <w:r w:rsidR="00343BAF">
        <w:t>Migrate the database to an SQL server in Azure and publish the API again to allow the connection from the database and API to be in place.</w:t>
      </w:r>
    </w:p>
    <w:p w14:paraId="3EE65CDF" w14:textId="68DFAEB6" w:rsidR="00343BAF" w:rsidRDefault="00343BAF" w:rsidP="00EA34DE">
      <w:r>
        <w:t>To uninstall the application, delete relevant services through Azure (API and database), and delete local files related to application.</w:t>
      </w:r>
    </w:p>
    <w:p w14:paraId="035C5054" w14:textId="021C5458" w:rsidR="00343BAF" w:rsidRDefault="00343BAF" w:rsidP="00EA34DE">
      <w:r>
        <w:t>Detailed steps are located in the Software Installation Plan.</w:t>
      </w:r>
    </w:p>
    <w:p w14:paraId="301C8AD3" w14:textId="366C9AD8" w:rsidR="00EA34DE" w:rsidRPr="00744FC4" w:rsidRDefault="00343BAF" w:rsidP="00EA34DE">
      <w:pPr>
        <w:rPr>
          <w:i/>
          <w:iCs/>
        </w:rPr>
      </w:pPr>
      <w:r>
        <w:t xml:space="preserve">Software Installation Plan has been attached as </w:t>
      </w:r>
      <w:r w:rsidRPr="00715A0E">
        <w:rPr>
          <w:i/>
          <w:iCs/>
        </w:rPr>
        <w:t>“Turdu_472859043_ICTPRG504_Software Installation Plan_2022”</w:t>
      </w:r>
      <w:r>
        <w:rPr>
          <w:i/>
          <w:iCs/>
        </w:rPr>
        <w:t>.</w:t>
      </w:r>
    </w:p>
    <w:p w14:paraId="546BED2D" w14:textId="6232235D" w:rsidR="00AF2508" w:rsidRDefault="008C7B8F" w:rsidP="00AF2508">
      <w:pPr>
        <w:pStyle w:val="Heading1"/>
      </w:pPr>
      <w:bookmarkStart w:id="4" w:name="_Toc105356993"/>
      <w:r>
        <w:t>Task 6</w:t>
      </w:r>
      <w:r w:rsidR="00C40436">
        <w:t xml:space="preserve"> </w:t>
      </w:r>
      <w:r w:rsidR="00172788">
        <w:t xml:space="preserve">– </w:t>
      </w:r>
      <w:r>
        <w:t>Installation</w:t>
      </w:r>
      <w:bookmarkEnd w:id="4"/>
    </w:p>
    <w:p w14:paraId="211E2359" w14:textId="3B1FFAB7" w:rsidR="00254B46" w:rsidRDefault="00254B46" w:rsidP="00254B46">
      <w:r>
        <w:t>Refer to the Software Installation Plan for relevant steps to install the application.</w:t>
      </w:r>
    </w:p>
    <w:p w14:paraId="1C3ED5DD" w14:textId="77777777" w:rsidR="00254B46" w:rsidRDefault="00254B46" w:rsidP="00254B46">
      <w:pPr>
        <w:rPr>
          <w:i/>
          <w:iCs/>
        </w:rPr>
      </w:pPr>
      <w:r>
        <w:t xml:space="preserve">Software Installation Plan has been attached as </w:t>
      </w:r>
      <w:r w:rsidRPr="00715A0E">
        <w:rPr>
          <w:i/>
          <w:iCs/>
        </w:rPr>
        <w:t>“Turdu_472859043_ICTPRG504_Software Installation Plan_2022”</w:t>
      </w:r>
      <w:r>
        <w:rPr>
          <w:i/>
          <w:iCs/>
        </w:rPr>
        <w:t>.</w:t>
      </w:r>
    </w:p>
    <w:p w14:paraId="279740A6" w14:textId="5560C002" w:rsidR="00151606" w:rsidRPr="00C11639" w:rsidRDefault="0099569D">
      <w:r>
        <w:t xml:space="preserve">The TEST environment and production environment may have differing hardware capabilities, however, since the application itself is deployed and accessed through Azure, capabilities for both environments will be the same. </w:t>
      </w:r>
      <w:r w:rsidR="005F2E9D">
        <w:t>Local testing has already been conducted.</w:t>
      </w:r>
      <w:r w:rsidR="009E398F">
        <w:t xml:space="preserve"> The API must migrate a new database</w:t>
      </w:r>
      <w:r w:rsidR="00C11639">
        <w:t xml:space="preserve"> (with seed data)</w:t>
      </w:r>
      <w:r w:rsidR="009E398F">
        <w:t xml:space="preserve"> when in a TEST environment. Afterwards, it can also be tested with a pre-existing test database to ensure all capabilities work as intended. </w:t>
      </w:r>
      <w:r w:rsidR="00151606">
        <w:br w:type="page"/>
      </w:r>
    </w:p>
    <w:p w14:paraId="7097E96F" w14:textId="77777777" w:rsidR="00523914" w:rsidRDefault="00574B1E" w:rsidP="00523914">
      <w:pPr>
        <w:pStyle w:val="Heading1"/>
        <w:rPr>
          <w:highlight w:val="yellow"/>
        </w:rPr>
      </w:pPr>
      <w:bookmarkStart w:id="5" w:name="_Toc105356994"/>
      <w:r>
        <w:lastRenderedPageBreak/>
        <w:t xml:space="preserve">Task </w:t>
      </w:r>
      <w:r w:rsidR="008E5B0F">
        <w:t>7 – Installation Sign-Off</w:t>
      </w:r>
      <w:bookmarkEnd w:id="5"/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2802"/>
        <w:gridCol w:w="708"/>
        <w:gridCol w:w="3261"/>
        <w:gridCol w:w="2268"/>
      </w:tblGrid>
      <w:tr w:rsidR="008E5B0F" w14:paraId="4D9A08FA" w14:textId="77777777" w:rsidTr="004D3EDD">
        <w:tc>
          <w:tcPr>
            <w:tcW w:w="2802" w:type="dxa"/>
            <w:shd w:val="clear" w:color="auto" w:fill="FABF8F" w:themeFill="accent6" w:themeFillTint="99"/>
          </w:tcPr>
          <w:p w14:paraId="0EE32BF5" w14:textId="77777777" w:rsidR="008E5B0F" w:rsidRPr="00133847" w:rsidRDefault="008E5B0F" w:rsidP="004D3EDD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</w:rPr>
            </w:pPr>
            <w:r w:rsidRPr="00133847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</w:rPr>
              <w:t>Project Name:</w:t>
            </w:r>
          </w:p>
        </w:tc>
        <w:tc>
          <w:tcPr>
            <w:tcW w:w="6237" w:type="dxa"/>
            <w:gridSpan w:val="3"/>
          </w:tcPr>
          <w:p w14:paraId="3C1A0762" w14:textId="5480644D" w:rsidR="008E5B0F" w:rsidRPr="00133847" w:rsidRDefault="00DF19B9" w:rsidP="004D3EDD">
            <w:r w:rsidRPr="00133847">
              <w:t>Perfect Policies</w:t>
            </w:r>
          </w:p>
        </w:tc>
      </w:tr>
      <w:tr w:rsidR="008E5B0F" w14:paraId="66AEFAC8" w14:textId="77777777" w:rsidTr="004D3EDD">
        <w:tc>
          <w:tcPr>
            <w:tcW w:w="2802" w:type="dxa"/>
            <w:shd w:val="clear" w:color="auto" w:fill="FABF8F" w:themeFill="accent6" w:themeFillTint="99"/>
          </w:tcPr>
          <w:p w14:paraId="29573883" w14:textId="77777777" w:rsidR="008E5B0F" w:rsidRPr="00133847" w:rsidRDefault="008E5B0F" w:rsidP="004D3EDD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</w:rPr>
            </w:pPr>
            <w:r w:rsidRPr="00133847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</w:rPr>
              <w:t>Project Manager:</w:t>
            </w:r>
          </w:p>
        </w:tc>
        <w:tc>
          <w:tcPr>
            <w:tcW w:w="6237" w:type="dxa"/>
            <w:gridSpan w:val="3"/>
          </w:tcPr>
          <w:p w14:paraId="121FBD54" w14:textId="58C36DC1" w:rsidR="008E5B0F" w:rsidRPr="00133847" w:rsidRDefault="00C9272A" w:rsidP="004D3EDD">
            <w:r w:rsidRPr="00133847">
              <w:t>Shaun O’Sullivan</w:t>
            </w:r>
          </w:p>
        </w:tc>
      </w:tr>
      <w:tr w:rsidR="008E5B0F" w14:paraId="0BC8FFA7" w14:textId="77777777" w:rsidTr="004D3EDD">
        <w:tc>
          <w:tcPr>
            <w:tcW w:w="2802" w:type="dxa"/>
            <w:shd w:val="clear" w:color="auto" w:fill="FABF8F" w:themeFill="accent6" w:themeFillTint="99"/>
          </w:tcPr>
          <w:p w14:paraId="61D7BE7E" w14:textId="77777777" w:rsidR="008E5B0F" w:rsidRPr="00133847" w:rsidRDefault="008E5B0F" w:rsidP="004D3EDD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</w:rPr>
            </w:pPr>
            <w:r w:rsidRPr="00133847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</w:rPr>
              <w:t>Start Date:</w:t>
            </w:r>
          </w:p>
        </w:tc>
        <w:tc>
          <w:tcPr>
            <w:tcW w:w="6237" w:type="dxa"/>
            <w:gridSpan w:val="3"/>
          </w:tcPr>
          <w:p w14:paraId="2CB3E0EF" w14:textId="52EF2ADB" w:rsidR="008E5B0F" w:rsidRPr="00133847" w:rsidRDefault="00DF19B9" w:rsidP="004D3EDD">
            <w:r w:rsidRPr="00133847">
              <w:t>3/06/2022</w:t>
            </w:r>
          </w:p>
        </w:tc>
      </w:tr>
      <w:tr w:rsidR="008E5B0F" w14:paraId="7EBB331C" w14:textId="77777777" w:rsidTr="004D3EDD">
        <w:tc>
          <w:tcPr>
            <w:tcW w:w="2802" w:type="dxa"/>
            <w:shd w:val="clear" w:color="auto" w:fill="FABF8F" w:themeFill="accent6" w:themeFillTint="99"/>
          </w:tcPr>
          <w:p w14:paraId="39046071" w14:textId="77777777" w:rsidR="008E5B0F" w:rsidRPr="00133847" w:rsidRDefault="008E5B0F" w:rsidP="004D3EDD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</w:rPr>
            </w:pPr>
            <w:r w:rsidRPr="00133847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</w:rPr>
              <w:t>Completion Date:</w:t>
            </w:r>
          </w:p>
        </w:tc>
        <w:tc>
          <w:tcPr>
            <w:tcW w:w="6237" w:type="dxa"/>
            <w:gridSpan w:val="3"/>
          </w:tcPr>
          <w:p w14:paraId="77F4A06B" w14:textId="7BE9A10C" w:rsidR="008E5B0F" w:rsidRPr="00133847" w:rsidRDefault="00DF19B9" w:rsidP="004D3EDD">
            <w:r w:rsidRPr="00133847">
              <w:t>5/06/2022</w:t>
            </w:r>
          </w:p>
        </w:tc>
      </w:tr>
      <w:tr w:rsidR="008E5B0F" w14:paraId="41262116" w14:textId="77777777" w:rsidTr="004D3EDD">
        <w:tc>
          <w:tcPr>
            <w:tcW w:w="9039" w:type="dxa"/>
            <w:gridSpan w:val="4"/>
            <w:shd w:val="clear" w:color="auto" w:fill="FABF8F" w:themeFill="accent6" w:themeFillTint="99"/>
          </w:tcPr>
          <w:p w14:paraId="6EA4BE51" w14:textId="77777777" w:rsidR="008E5B0F" w:rsidRPr="00133847" w:rsidRDefault="008E5B0F" w:rsidP="004D3EDD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</w:rPr>
            </w:pPr>
            <w:r w:rsidRPr="00133847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</w:rPr>
              <w:t>Project Deliverables:</w:t>
            </w:r>
          </w:p>
        </w:tc>
      </w:tr>
      <w:tr w:rsidR="008E5B0F" w14:paraId="424DD19F" w14:textId="77777777" w:rsidTr="004D3EDD">
        <w:tc>
          <w:tcPr>
            <w:tcW w:w="9039" w:type="dxa"/>
            <w:gridSpan w:val="4"/>
            <w:shd w:val="clear" w:color="auto" w:fill="FFFFFF" w:themeFill="background1"/>
          </w:tcPr>
          <w:p w14:paraId="6ED025FA" w14:textId="117ACA60" w:rsidR="008E5B0F" w:rsidRPr="00133847" w:rsidRDefault="00DF19B9" w:rsidP="004D3EDD">
            <w:r w:rsidRPr="00133847">
              <w:t>Technical Report</w:t>
            </w:r>
          </w:p>
        </w:tc>
      </w:tr>
      <w:tr w:rsidR="008E5B0F" w14:paraId="57887A46" w14:textId="77777777" w:rsidTr="004D3EDD">
        <w:tc>
          <w:tcPr>
            <w:tcW w:w="9039" w:type="dxa"/>
            <w:gridSpan w:val="4"/>
            <w:shd w:val="clear" w:color="auto" w:fill="FFFFFF" w:themeFill="background1"/>
          </w:tcPr>
          <w:p w14:paraId="3E6F8685" w14:textId="756064DF" w:rsidR="008E5B0F" w:rsidRPr="00133847" w:rsidRDefault="00DF19B9" w:rsidP="004D3EDD">
            <w:r w:rsidRPr="00133847">
              <w:t>Software Installation Plan</w:t>
            </w:r>
          </w:p>
        </w:tc>
      </w:tr>
      <w:tr w:rsidR="008E5B0F" w14:paraId="702D9A44" w14:textId="77777777" w:rsidTr="004D3EDD">
        <w:tc>
          <w:tcPr>
            <w:tcW w:w="9039" w:type="dxa"/>
            <w:gridSpan w:val="4"/>
            <w:shd w:val="clear" w:color="auto" w:fill="FFFFFF" w:themeFill="background1"/>
          </w:tcPr>
          <w:p w14:paraId="29C7C718" w14:textId="0CB3F3DF" w:rsidR="008E5B0F" w:rsidRPr="00133847" w:rsidRDefault="0075354F" w:rsidP="004D3EDD">
            <w:r w:rsidRPr="00133847">
              <w:t>ICTPRG532 Backend Source Files</w:t>
            </w:r>
            <w:r w:rsidR="00133847">
              <w:t xml:space="preserve"> </w:t>
            </w:r>
          </w:p>
        </w:tc>
      </w:tr>
      <w:tr w:rsidR="008E5B0F" w14:paraId="03D522BA" w14:textId="77777777" w:rsidTr="004D3EDD">
        <w:tc>
          <w:tcPr>
            <w:tcW w:w="9039" w:type="dxa"/>
            <w:gridSpan w:val="4"/>
            <w:shd w:val="clear" w:color="auto" w:fill="FFFFFF" w:themeFill="background1"/>
          </w:tcPr>
          <w:p w14:paraId="20840589" w14:textId="117CB4C4" w:rsidR="008E5B0F" w:rsidRPr="00133847" w:rsidRDefault="0075354F" w:rsidP="004D3EDD">
            <w:r w:rsidRPr="00133847">
              <w:t>ICTPRG532 Front End Source Files</w:t>
            </w:r>
          </w:p>
        </w:tc>
      </w:tr>
      <w:tr w:rsidR="008E5B0F" w14:paraId="3AAAC48A" w14:textId="77777777" w:rsidTr="004D3EDD">
        <w:tc>
          <w:tcPr>
            <w:tcW w:w="9039" w:type="dxa"/>
            <w:gridSpan w:val="4"/>
            <w:shd w:val="clear" w:color="auto" w:fill="FFFFFF" w:themeFill="background1"/>
          </w:tcPr>
          <w:p w14:paraId="22A1F7C3" w14:textId="77777777" w:rsidR="008E5B0F" w:rsidRPr="00133847" w:rsidRDefault="008E5B0F" w:rsidP="004D3EDD"/>
        </w:tc>
      </w:tr>
      <w:tr w:rsidR="008E5B0F" w14:paraId="4D0D09D4" w14:textId="77777777" w:rsidTr="004D3EDD">
        <w:tc>
          <w:tcPr>
            <w:tcW w:w="9039" w:type="dxa"/>
            <w:gridSpan w:val="4"/>
            <w:shd w:val="clear" w:color="auto" w:fill="FFFFFF" w:themeFill="background1"/>
          </w:tcPr>
          <w:p w14:paraId="4442ADA9" w14:textId="77777777" w:rsidR="008E5B0F" w:rsidRPr="00133847" w:rsidRDefault="008E5B0F" w:rsidP="004D3EDD"/>
        </w:tc>
      </w:tr>
      <w:tr w:rsidR="008E5B0F" w14:paraId="72A098BB" w14:textId="77777777" w:rsidTr="004D3EDD">
        <w:tc>
          <w:tcPr>
            <w:tcW w:w="9039" w:type="dxa"/>
            <w:gridSpan w:val="4"/>
            <w:shd w:val="clear" w:color="auto" w:fill="FFFFFF" w:themeFill="background1"/>
          </w:tcPr>
          <w:p w14:paraId="083EF744" w14:textId="77777777" w:rsidR="008E5B0F" w:rsidRPr="00133847" w:rsidRDefault="008E5B0F" w:rsidP="004D3EDD"/>
        </w:tc>
      </w:tr>
      <w:tr w:rsidR="008E5B0F" w14:paraId="0920EB66" w14:textId="77777777" w:rsidTr="004D3EDD">
        <w:tc>
          <w:tcPr>
            <w:tcW w:w="9039" w:type="dxa"/>
            <w:gridSpan w:val="4"/>
            <w:shd w:val="clear" w:color="auto" w:fill="FFFFFF" w:themeFill="background1"/>
          </w:tcPr>
          <w:p w14:paraId="16104482" w14:textId="77777777" w:rsidR="008E5B0F" w:rsidRPr="00133847" w:rsidRDefault="008E5B0F" w:rsidP="004D3EDD"/>
        </w:tc>
      </w:tr>
      <w:tr w:rsidR="008E5B0F" w14:paraId="68396B84" w14:textId="77777777" w:rsidTr="004D3EDD">
        <w:tc>
          <w:tcPr>
            <w:tcW w:w="9039" w:type="dxa"/>
            <w:gridSpan w:val="4"/>
            <w:shd w:val="clear" w:color="auto" w:fill="FFFFFF" w:themeFill="background1"/>
          </w:tcPr>
          <w:p w14:paraId="4EF3560F" w14:textId="77777777" w:rsidR="008E5B0F" w:rsidRPr="00133847" w:rsidRDefault="008E5B0F" w:rsidP="004D3EDD"/>
        </w:tc>
      </w:tr>
      <w:tr w:rsidR="008E5B0F" w14:paraId="60C56674" w14:textId="77777777" w:rsidTr="004D3EDD">
        <w:tc>
          <w:tcPr>
            <w:tcW w:w="9039" w:type="dxa"/>
            <w:gridSpan w:val="4"/>
            <w:shd w:val="clear" w:color="auto" w:fill="FFFFFF" w:themeFill="background1"/>
          </w:tcPr>
          <w:p w14:paraId="7DDEA0A2" w14:textId="77777777" w:rsidR="008E5B0F" w:rsidRPr="00133847" w:rsidRDefault="008E5B0F" w:rsidP="004D3EDD"/>
        </w:tc>
      </w:tr>
      <w:tr w:rsidR="008E5B0F" w14:paraId="45295D9D" w14:textId="77777777" w:rsidTr="004D3EDD">
        <w:tc>
          <w:tcPr>
            <w:tcW w:w="9039" w:type="dxa"/>
            <w:gridSpan w:val="4"/>
            <w:shd w:val="clear" w:color="auto" w:fill="FFFFFF" w:themeFill="background1"/>
          </w:tcPr>
          <w:p w14:paraId="0FF856DF" w14:textId="77777777" w:rsidR="008E5B0F" w:rsidRPr="00133847" w:rsidRDefault="008E5B0F" w:rsidP="004D3EDD"/>
        </w:tc>
      </w:tr>
      <w:tr w:rsidR="008E5B0F" w14:paraId="14F9A862" w14:textId="77777777" w:rsidTr="004D3EDD">
        <w:tc>
          <w:tcPr>
            <w:tcW w:w="9039" w:type="dxa"/>
            <w:gridSpan w:val="4"/>
            <w:shd w:val="clear" w:color="auto" w:fill="FFFFFF" w:themeFill="background1"/>
          </w:tcPr>
          <w:p w14:paraId="5EF91724" w14:textId="77777777" w:rsidR="008E5B0F" w:rsidRPr="00133847" w:rsidRDefault="008E5B0F" w:rsidP="004D3EDD"/>
        </w:tc>
      </w:tr>
      <w:tr w:rsidR="008E5B0F" w:rsidRPr="00B7151E" w14:paraId="24DBBA49" w14:textId="77777777" w:rsidTr="004D3EDD">
        <w:tc>
          <w:tcPr>
            <w:tcW w:w="9039" w:type="dxa"/>
            <w:gridSpan w:val="4"/>
            <w:shd w:val="clear" w:color="auto" w:fill="FFFFFF" w:themeFill="background1"/>
          </w:tcPr>
          <w:p w14:paraId="48BD6515" w14:textId="77777777" w:rsidR="008E5B0F" w:rsidRPr="00133847" w:rsidRDefault="008E5B0F" w:rsidP="008E5B0F">
            <w:pPr>
              <w:rPr>
                <w:b/>
                <w:i/>
              </w:rPr>
            </w:pPr>
            <w:r w:rsidRPr="00133847">
              <w:rPr>
                <w:b/>
                <w:i/>
              </w:rPr>
              <w:t>I acknowledge that I have ran the install package in the Production Environment and submitted the installation guide as per your instructions.</w:t>
            </w:r>
          </w:p>
        </w:tc>
      </w:tr>
      <w:tr w:rsidR="008E5B0F" w14:paraId="0AFDDE02" w14:textId="77777777" w:rsidTr="004D3EDD">
        <w:trPr>
          <w:trHeight w:val="581"/>
        </w:trPr>
        <w:tc>
          <w:tcPr>
            <w:tcW w:w="3510" w:type="dxa"/>
            <w:gridSpan w:val="2"/>
            <w:shd w:val="clear" w:color="auto" w:fill="FFFFFF" w:themeFill="background1"/>
          </w:tcPr>
          <w:p w14:paraId="1C864C54" w14:textId="0CE996C8" w:rsidR="008E5B0F" w:rsidRPr="00133847" w:rsidRDefault="00497E93" w:rsidP="004D3EDD">
            <w:r w:rsidRPr="00133847">
              <w:t>Oktay Turdu</w:t>
            </w:r>
          </w:p>
        </w:tc>
        <w:tc>
          <w:tcPr>
            <w:tcW w:w="3261" w:type="dxa"/>
            <w:shd w:val="clear" w:color="auto" w:fill="FFFFFF" w:themeFill="background1"/>
          </w:tcPr>
          <w:p w14:paraId="672AE2C4" w14:textId="77777777" w:rsidR="008E5B0F" w:rsidRPr="00133847" w:rsidRDefault="008E5B0F" w:rsidP="004D3EDD"/>
        </w:tc>
        <w:tc>
          <w:tcPr>
            <w:tcW w:w="2268" w:type="dxa"/>
            <w:shd w:val="clear" w:color="auto" w:fill="FFFFFF" w:themeFill="background1"/>
          </w:tcPr>
          <w:p w14:paraId="734A7881" w14:textId="77777777" w:rsidR="008E5B0F" w:rsidRPr="00133847" w:rsidRDefault="008E5B0F" w:rsidP="004D3EDD"/>
        </w:tc>
      </w:tr>
      <w:tr w:rsidR="008E5B0F" w:rsidRPr="00B7151E" w14:paraId="58F437D0" w14:textId="77777777" w:rsidTr="004D3EDD">
        <w:tc>
          <w:tcPr>
            <w:tcW w:w="3510" w:type="dxa"/>
            <w:gridSpan w:val="2"/>
            <w:shd w:val="clear" w:color="auto" w:fill="FABF8F" w:themeFill="accent6" w:themeFillTint="99"/>
          </w:tcPr>
          <w:p w14:paraId="483AB0FE" w14:textId="77777777" w:rsidR="008E5B0F" w:rsidRPr="00B7151E" w:rsidRDefault="008E5B0F" w:rsidP="004D3EDD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</w:rPr>
            </w:pPr>
            <w:r w:rsidRPr="00B7151E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</w:rPr>
              <w:t>Programmer’s Name</w:t>
            </w:r>
          </w:p>
        </w:tc>
        <w:tc>
          <w:tcPr>
            <w:tcW w:w="3261" w:type="dxa"/>
            <w:shd w:val="clear" w:color="auto" w:fill="FABF8F" w:themeFill="accent6" w:themeFillTint="99"/>
          </w:tcPr>
          <w:p w14:paraId="0EA4D7F1" w14:textId="77777777" w:rsidR="008E5B0F" w:rsidRPr="00B7151E" w:rsidRDefault="008E5B0F" w:rsidP="004D3EDD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</w:rPr>
            </w:pPr>
            <w:r w:rsidRPr="00B7151E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</w:rPr>
              <w:t>Signature</w:t>
            </w:r>
          </w:p>
        </w:tc>
        <w:tc>
          <w:tcPr>
            <w:tcW w:w="2268" w:type="dxa"/>
            <w:shd w:val="clear" w:color="auto" w:fill="FABF8F" w:themeFill="accent6" w:themeFillTint="99"/>
          </w:tcPr>
          <w:p w14:paraId="64FCFFF5" w14:textId="77777777" w:rsidR="008E5B0F" w:rsidRPr="00B7151E" w:rsidRDefault="008E5B0F" w:rsidP="004D3EDD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</w:rPr>
            </w:pPr>
            <w:r w:rsidRPr="00B7151E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</w:rPr>
              <w:t>Date</w:t>
            </w:r>
          </w:p>
        </w:tc>
      </w:tr>
      <w:tr w:rsidR="008E5B0F" w14:paraId="06DB209A" w14:textId="77777777" w:rsidTr="004D3EDD">
        <w:trPr>
          <w:trHeight w:val="581"/>
        </w:trPr>
        <w:tc>
          <w:tcPr>
            <w:tcW w:w="3510" w:type="dxa"/>
            <w:gridSpan w:val="2"/>
          </w:tcPr>
          <w:p w14:paraId="2C0E104A" w14:textId="512192FF" w:rsidR="008E5B0F" w:rsidRDefault="00C9272A" w:rsidP="004D3EDD">
            <w:pPr>
              <w:rPr>
                <w:highlight w:val="yellow"/>
              </w:rPr>
            </w:pPr>
            <w:r w:rsidRPr="00C9272A">
              <w:t>Shaun O’Sullivan</w:t>
            </w:r>
          </w:p>
        </w:tc>
        <w:tc>
          <w:tcPr>
            <w:tcW w:w="3261" w:type="dxa"/>
          </w:tcPr>
          <w:p w14:paraId="3293A5AD" w14:textId="77777777" w:rsidR="008E5B0F" w:rsidRDefault="008E5B0F" w:rsidP="004D3EDD">
            <w:pPr>
              <w:rPr>
                <w:highlight w:val="yellow"/>
              </w:rPr>
            </w:pPr>
          </w:p>
        </w:tc>
        <w:tc>
          <w:tcPr>
            <w:tcW w:w="2268" w:type="dxa"/>
          </w:tcPr>
          <w:p w14:paraId="65479990" w14:textId="77777777" w:rsidR="008E5B0F" w:rsidRDefault="008E5B0F" w:rsidP="004D3EDD">
            <w:pPr>
              <w:rPr>
                <w:highlight w:val="yellow"/>
              </w:rPr>
            </w:pPr>
          </w:p>
        </w:tc>
      </w:tr>
      <w:tr w:rsidR="008E5B0F" w:rsidRPr="00B7151E" w14:paraId="24B1328E" w14:textId="77777777" w:rsidTr="004D3EDD">
        <w:tc>
          <w:tcPr>
            <w:tcW w:w="3510" w:type="dxa"/>
            <w:gridSpan w:val="2"/>
            <w:shd w:val="clear" w:color="auto" w:fill="FABF8F" w:themeFill="accent6" w:themeFillTint="99"/>
          </w:tcPr>
          <w:p w14:paraId="1F7E6E04" w14:textId="77777777" w:rsidR="008E5B0F" w:rsidRPr="00B7151E" w:rsidRDefault="008E5B0F" w:rsidP="004D3EDD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</w:rPr>
            </w:pPr>
            <w:r w:rsidRPr="00B7151E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</w:rPr>
              <w:t>Project Manager</w:t>
            </w:r>
          </w:p>
        </w:tc>
        <w:tc>
          <w:tcPr>
            <w:tcW w:w="3261" w:type="dxa"/>
            <w:shd w:val="clear" w:color="auto" w:fill="FABF8F" w:themeFill="accent6" w:themeFillTint="99"/>
          </w:tcPr>
          <w:p w14:paraId="504F6086" w14:textId="77777777" w:rsidR="008E5B0F" w:rsidRPr="00B7151E" w:rsidRDefault="008E5B0F" w:rsidP="004D3EDD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</w:rPr>
            </w:pPr>
            <w:r w:rsidRPr="00B7151E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</w:rPr>
              <w:t>Signature</w:t>
            </w:r>
          </w:p>
        </w:tc>
        <w:tc>
          <w:tcPr>
            <w:tcW w:w="2268" w:type="dxa"/>
            <w:shd w:val="clear" w:color="auto" w:fill="FABF8F" w:themeFill="accent6" w:themeFillTint="99"/>
          </w:tcPr>
          <w:p w14:paraId="1036E30D" w14:textId="77777777" w:rsidR="008E5B0F" w:rsidRPr="00B7151E" w:rsidRDefault="008E5B0F" w:rsidP="004D3EDD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</w:rPr>
            </w:pPr>
            <w:r w:rsidRPr="00B7151E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</w:rPr>
              <w:t>Date</w:t>
            </w:r>
          </w:p>
        </w:tc>
      </w:tr>
    </w:tbl>
    <w:p w14:paraId="72C12F5A" w14:textId="09FCAD20" w:rsidR="001012E3" w:rsidRDefault="001012E3" w:rsidP="008E5B0F">
      <w:pPr>
        <w:pStyle w:val="Heading1"/>
      </w:pPr>
    </w:p>
    <w:p w14:paraId="3D8A50FC" w14:textId="77777777" w:rsidR="001012E3" w:rsidRDefault="001012E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B7D88FA" w14:textId="77777777" w:rsidR="001012E3" w:rsidRDefault="001012E3" w:rsidP="008E5B0F">
      <w:pPr>
        <w:pStyle w:val="Heading1"/>
      </w:pPr>
    </w:p>
    <w:p w14:paraId="3CED3A58" w14:textId="153A259A" w:rsidR="008E5B0F" w:rsidRDefault="008E5B0F" w:rsidP="008E5B0F">
      <w:pPr>
        <w:pStyle w:val="Heading1"/>
      </w:pPr>
      <w:bookmarkStart w:id="6" w:name="_Toc105356995"/>
      <w:r>
        <w:t>Task 8 – Uninstall the Application and Email</w:t>
      </w:r>
      <w:bookmarkEnd w:id="6"/>
    </w:p>
    <w:p w14:paraId="5A013C56" w14:textId="10A995B7" w:rsidR="0045099C" w:rsidRDefault="0045099C" w:rsidP="0045099C"/>
    <w:p w14:paraId="54E15928" w14:textId="29D93A1E" w:rsidR="0045099C" w:rsidRDefault="0045099C" w:rsidP="0045099C">
      <w:r>
        <w:t>Refer to the Software Installation Plan for relevant steps to uninstall the application.</w:t>
      </w:r>
    </w:p>
    <w:p w14:paraId="3E9AF1A5" w14:textId="230CCB96" w:rsidR="0045099C" w:rsidRDefault="0045099C" w:rsidP="0045099C">
      <w:pPr>
        <w:rPr>
          <w:i/>
          <w:iCs/>
        </w:rPr>
      </w:pPr>
      <w:r>
        <w:t xml:space="preserve">Software Installation Plan has been attached as </w:t>
      </w:r>
      <w:r w:rsidRPr="00715A0E">
        <w:rPr>
          <w:i/>
          <w:iCs/>
        </w:rPr>
        <w:t>“Turdu_472859043_ICTPRG504_Software Installation Plan_2022”</w:t>
      </w:r>
      <w:r>
        <w:rPr>
          <w:i/>
          <w:iCs/>
        </w:rPr>
        <w:t>.</w:t>
      </w:r>
    </w:p>
    <w:p w14:paraId="3CEB035F" w14:textId="1EED3119" w:rsidR="001012E3" w:rsidRDefault="001012E3" w:rsidP="0045099C">
      <w:pPr>
        <w:rPr>
          <w:i/>
          <w:iCs/>
        </w:rPr>
      </w:pPr>
    </w:p>
    <w:p w14:paraId="5A6F4912" w14:textId="77777777" w:rsidR="001012E3" w:rsidRPr="00466C1F" w:rsidRDefault="001012E3" w:rsidP="001012E3">
      <w:pPr>
        <w:tabs>
          <w:tab w:val="left" w:pos="2552"/>
        </w:tabs>
        <w:ind w:left="720"/>
        <w:rPr>
          <w:color w:val="1F497D"/>
        </w:rPr>
      </w:pPr>
      <w:r w:rsidRPr="00466C1F">
        <w:rPr>
          <w:color w:val="1F497D"/>
        </w:rPr>
        <w:t>To:</w:t>
      </w:r>
      <w:r w:rsidRPr="00466C1F">
        <w:rPr>
          <w:color w:val="1F497D"/>
        </w:rPr>
        <w:tab/>
      </w:r>
      <w:r>
        <w:rPr>
          <w:color w:val="1F497D"/>
        </w:rPr>
        <w:t>Shaun O’Sullivan</w:t>
      </w:r>
    </w:p>
    <w:p w14:paraId="7A53187E" w14:textId="77777777" w:rsidR="001012E3" w:rsidRPr="00466C1F" w:rsidRDefault="001012E3" w:rsidP="001012E3">
      <w:pPr>
        <w:tabs>
          <w:tab w:val="left" w:pos="2552"/>
        </w:tabs>
        <w:ind w:left="720"/>
        <w:rPr>
          <w:color w:val="1F497D"/>
        </w:rPr>
      </w:pPr>
      <w:r w:rsidRPr="00466C1F">
        <w:rPr>
          <w:color w:val="1F497D"/>
        </w:rPr>
        <w:t>From:</w:t>
      </w:r>
      <w:r w:rsidRPr="00466C1F">
        <w:rPr>
          <w:color w:val="1F497D"/>
        </w:rPr>
        <w:tab/>
      </w:r>
      <w:r>
        <w:rPr>
          <w:color w:val="1F497D"/>
        </w:rPr>
        <w:t>Oktay Turdu</w:t>
      </w:r>
    </w:p>
    <w:p w14:paraId="60DF9B9F" w14:textId="77777777" w:rsidR="001012E3" w:rsidRPr="00466C1F" w:rsidRDefault="001012E3" w:rsidP="001012E3">
      <w:pPr>
        <w:tabs>
          <w:tab w:val="left" w:pos="2552"/>
        </w:tabs>
        <w:ind w:left="720"/>
        <w:rPr>
          <w:color w:val="1F497D"/>
        </w:rPr>
      </w:pPr>
      <w:r w:rsidRPr="00466C1F">
        <w:rPr>
          <w:color w:val="1F497D"/>
        </w:rPr>
        <w:t>CC:</w:t>
      </w:r>
      <w:r w:rsidRPr="00466C1F">
        <w:rPr>
          <w:color w:val="1F497D"/>
        </w:rPr>
        <w:tab/>
      </w:r>
    </w:p>
    <w:p w14:paraId="7D621AB8" w14:textId="77777777" w:rsidR="001012E3" w:rsidRPr="00466C1F" w:rsidRDefault="001012E3" w:rsidP="001012E3">
      <w:pPr>
        <w:tabs>
          <w:tab w:val="left" w:pos="2552"/>
        </w:tabs>
        <w:ind w:left="720"/>
        <w:rPr>
          <w:color w:val="1F497D"/>
        </w:rPr>
      </w:pPr>
      <w:r w:rsidRPr="00466C1F">
        <w:rPr>
          <w:color w:val="1F497D"/>
        </w:rPr>
        <w:t>BCC:</w:t>
      </w:r>
      <w:r w:rsidRPr="00466C1F">
        <w:rPr>
          <w:color w:val="1F497D"/>
        </w:rPr>
        <w:tab/>
      </w:r>
    </w:p>
    <w:p w14:paraId="37A7FDA1" w14:textId="6F8038F4" w:rsidR="001012E3" w:rsidRPr="00466C1F" w:rsidRDefault="001012E3" w:rsidP="001012E3">
      <w:pPr>
        <w:tabs>
          <w:tab w:val="left" w:pos="2552"/>
        </w:tabs>
        <w:ind w:left="720"/>
        <w:rPr>
          <w:color w:val="1F497D"/>
        </w:rPr>
      </w:pPr>
      <w:r w:rsidRPr="00466C1F">
        <w:rPr>
          <w:color w:val="1F497D"/>
        </w:rPr>
        <w:t>Date:</w:t>
      </w:r>
      <w:r w:rsidRPr="00466C1F">
        <w:rPr>
          <w:color w:val="1F497D"/>
        </w:rPr>
        <w:tab/>
      </w:r>
      <w:r w:rsidR="00CB67EA">
        <w:rPr>
          <w:color w:val="1F497D"/>
        </w:rPr>
        <w:t>4</w:t>
      </w:r>
      <w:r w:rsidRPr="00466C1F">
        <w:rPr>
          <w:color w:val="1F497D"/>
        </w:rPr>
        <w:t>/0</w:t>
      </w:r>
      <w:r>
        <w:rPr>
          <w:color w:val="1F497D"/>
        </w:rPr>
        <w:t>6</w:t>
      </w:r>
      <w:r w:rsidRPr="00466C1F">
        <w:rPr>
          <w:color w:val="1F497D"/>
        </w:rPr>
        <w:t>/202</w:t>
      </w:r>
      <w:r>
        <w:rPr>
          <w:color w:val="1F497D"/>
        </w:rPr>
        <w:t>2</w:t>
      </w:r>
    </w:p>
    <w:p w14:paraId="42B9DBD6" w14:textId="0C4795EF" w:rsidR="001012E3" w:rsidRPr="00466C1F" w:rsidRDefault="001012E3" w:rsidP="001012E3">
      <w:pPr>
        <w:tabs>
          <w:tab w:val="left" w:pos="2552"/>
        </w:tabs>
        <w:ind w:left="720"/>
        <w:rPr>
          <w:color w:val="1F497D"/>
        </w:rPr>
      </w:pPr>
      <w:r>
        <w:rPr>
          <w:color w:val="1F497D"/>
        </w:rPr>
        <w:t>Subject:</w:t>
      </w:r>
      <w:r>
        <w:rPr>
          <w:color w:val="1F497D"/>
        </w:rPr>
        <w:tab/>
        <w:t>Verification of the testing of the Uninstall Package</w:t>
      </w:r>
    </w:p>
    <w:p w14:paraId="6F336C1E" w14:textId="77777777" w:rsidR="001012E3" w:rsidRPr="00466C1F" w:rsidRDefault="001012E3" w:rsidP="001012E3">
      <w:pPr>
        <w:ind w:left="720"/>
        <w:rPr>
          <w:color w:val="1F497D"/>
        </w:rPr>
      </w:pPr>
    </w:p>
    <w:p w14:paraId="22C7B0C3" w14:textId="77777777" w:rsidR="001012E3" w:rsidRPr="00466C1F" w:rsidRDefault="001012E3" w:rsidP="001012E3">
      <w:pPr>
        <w:ind w:left="720"/>
        <w:rPr>
          <w:color w:val="1F497D"/>
        </w:rPr>
      </w:pPr>
      <w:r w:rsidRPr="00466C1F">
        <w:rPr>
          <w:color w:val="1F497D"/>
        </w:rPr>
        <w:t>-------------------------------------------------------------</w:t>
      </w:r>
    </w:p>
    <w:p w14:paraId="61D4F80A" w14:textId="77777777" w:rsidR="001012E3" w:rsidRPr="00466C1F" w:rsidRDefault="001012E3" w:rsidP="001012E3">
      <w:pPr>
        <w:ind w:left="720"/>
        <w:rPr>
          <w:color w:val="1F497D"/>
        </w:rPr>
      </w:pPr>
      <w:r w:rsidRPr="00466C1F">
        <w:rPr>
          <w:color w:val="1F497D"/>
        </w:rPr>
        <w:t>Hi</w:t>
      </w:r>
      <w:r>
        <w:rPr>
          <w:color w:val="1F497D"/>
        </w:rPr>
        <w:t xml:space="preserve"> Shaun O’Sullivan,</w:t>
      </w:r>
    </w:p>
    <w:p w14:paraId="423C713F" w14:textId="4B4A05CD" w:rsidR="001012E3" w:rsidRPr="00466C1F" w:rsidRDefault="001012E3" w:rsidP="001012E3">
      <w:pPr>
        <w:ind w:left="720"/>
        <w:rPr>
          <w:color w:val="1F497D"/>
        </w:rPr>
      </w:pPr>
      <w:r w:rsidRPr="00466C1F">
        <w:rPr>
          <w:color w:val="1F497D"/>
        </w:rPr>
        <w:t>Regarding</w:t>
      </w:r>
      <w:r>
        <w:rPr>
          <w:color w:val="1F497D"/>
        </w:rPr>
        <w:t xml:space="preserve"> the Perfect Policies application, I verify the testing of the uninstall package of the application</w:t>
      </w:r>
      <w:r w:rsidR="00FB4BDE">
        <w:rPr>
          <w:color w:val="1F497D"/>
        </w:rPr>
        <w:t xml:space="preserve"> has been conducted and is successful.</w:t>
      </w:r>
    </w:p>
    <w:p w14:paraId="23D16105" w14:textId="77777777" w:rsidR="001012E3" w:rsidRPr="00466C1F" w:rsidRDefault="001012E3" w:rsidP="001012E3">
      <w:pPr>
        <w:ind w:left="720"/>
        <w:rPr>
          <w:color w:val="1F497D"/>
        </w:rPr>
      </w:pPr>
      <w:r w:rsidRPr="00466C1F">
        <w:rPr>
          <w:color w:val="1F497D"/>
        </w:rPr>
        <w:t>Regards,</w:t>
      </w:r>
    </w:p>
    <w:p w14:paraId="3283BC35" w14:textId="77777777" w:rsidR="001012E3" w:rsidRPr="00466C1F" w:rsidRDefault="001012E3" w:rsidP="001012E3">
      <w:pPr>
        <w:ind w:left="720"/>
        <w:rPr>
          <w:color w:val="1F497D"/>
        </w:rPr>
      </w:pPr>
      <w:r>
        <w:rPr>
          <w:color w:val="1F497D"/>
        </w:rPr>
        <w:t>Oktay Turdu</w:t>
      </w:r>
    </w:p>
    <w:p w14:paraId="02D80A5C" w14:textId="77777777" w:rsidR="001012E3" w:rsidRPr="00466C1F" w:rsidRDefault="001012E3" w:rsidP="001012E3">
      <w:pPr>
        <w:ind w:left="720"/>
        <w:rPr>
          <w:color w:val="1F497D"/>
        </w:rPr>
      </w:pPr>
      <w:r w:rsidRPr="00466C1F">
        <w:rPr>
          <w:color w:val="1F497D"/>
        </w:rPr>
        <w:t>----------------------------------------------</w:t>
      </w:r>
    </w:p>
    <w:p w14:paraId="35121B61" w14:textId="77777777" w:rsidR="001012E3" w:rsidRPr="00466C1F" w:rsidRDefault="001012E3" w:rsidP="001012E3">
      <w:pPr>
        <w:ind w:left="720"/>
        <w:rPr>
          <w:color w:val="1F497D"/>
        </w:rPr>
      </w:pPr>
      <w:r>
        <w:rPr>
          <w:color w:val="1F497D"/>
        </w:rPr>
        <w:t>Oktay Turdu</w:t>
      </w:r>
    </w:p>
    <w:p w14:paraId="12B1154F" w14:textId="77777777" w:rsidR="001012E3" w:rsidRPr="00466C1F" w:rsidRDefault="001012E3" w:rsidP="001012E3">
      <w:pPr>
        <w:ind w:left="720"/>
        <w:rPr>
          <w:color w:val="1F497D"/>
        </w:rPr>
      </w:pPr>
      <w:r>
        <w:rPr>
          <w:color w:val="1F497D"/>
        </w:rPr>
        <w:t>OktayTurdu</w:t>
      </w:r>
      <w:r w:rsidRPr="00466C1F">
        <w:rPr>
          <w:color w:val="1F497D"/>
        </w:rPr>
        <w:t>@</w:t>
      </w:r>
      <w:r>
        <w:rPr>
          <w:color w:val="1F497D"/>
        </w:rPr>
        <w:t>tafeqld.edu.eu.au</w:t>
      </w:r>
    </w:p>
    <w:p w14:paraId="2E8B439A" w14:textId="77777777" w:rsidR="001012E3" w:rsidRDefault="001012E3" w:rsidP="001012E3">
      <w:pPr>
        <w:ind w:left="720"/>
        <w:rPr>
          <w:color w:val="1F497D"/>
        </w:rPr>
      </w:pPr>
      <w:r w:rsidRPr="00466C1F">
        <w:rPr>
          <w:color w:val="1F497D"/>
        </w:rPr>
        <w:t>-----------------------------------------------</w:t>
      </w:r>
    </w:p>
    <w:p w14:paraId="0C8160E8" w14:textId="7B0F3C3A" w:rsidR="00CA667D" w:rsidRDefault="00CA667D">
      <w:r>
        <w:br w:type="page"/>
      </w:r>
    </w:p>
    <w:p w14:paraId="1286813F" w14:textId="77777777" w:rsidR="001012E3" w:rsidRPr="0045099C" w:rsidRDefault="001012E3" w:rsidP="0045099C"/>
    <w:p w14:paraId="409C6E93" w14:textId="7B18BE67" w:rsidR="00C903EA" w:rsidRDefault="00C903EA" w:rsidP="00C903EA">
      <w:pPr>
        <w:pStyle w:val="Heading1"/>
      </w:pPr>
      <w:bookmarkStart w:id="7" w:name="_Toc12446785"/>
      <w:bookmarkStart w:id="8" w:name="_Toc105356996"/>
      <w:r>
        <w:t xml:space="preserve">Task 9 </w:t>
      </w:r>
      <w:r w:rsidR="008E5B0F">
        <w:t>–</w:t>
      </w:r>
      <w:r>
        <w:t xml:space="preserve"> </w:t>
      </w:r>
      <w:bookmarkEnd w:id="7"/>
      <w:r w:rsidR="008E5B0F">
        <w:t>Database Deployment Steps and Email</w:t>
      </w:r>
      <w:bookmarkEnd w:id="8"/>
    </w:p>
    <w:p w14:paraId="581F3818" w14:textId="77777777" w:rsidR="00CA667D" w:rsidRPr="00466C1F" w:rsidRDefault="00CA667D" w:rsidP="00CA667D">
      <w:pPr>
        <w:tabs>
          <w:tab w:val="left" w:pos="2552"/>
        </w:tabs>
        <w:ind w:left="720"/>
        <w:rPr>
          <w:color w:val="1F497D"/>
        </w:rPr>
      </w:pPr>
      <w:r w:rsidRPr="00466C1F">
        <w:rPr>
          <w:color w:val="1F497D"/>
        </w:rPr>
        <w:t>To:</w:t>
      </w:r>
      <w:r w:rsidRPr="00466C1F">
        <w:rPr>
          <w:color w:val="1F497D"/>
        </w:rPr>
        <w:tab/>
      </w:r>
      <w:r>
        <w:rPr>
          <w:color w:val="1F497D"/>
        </w:rPr>
        <w:t>Shaun O’Sullivan</w:t>
      </w:r>
    </w:p>
    <w:p w14:paraId="40B7E888" w14:textId="77777777" w:rsidR="00CA667D" w:rsidRPr="00466C1F" w:rsidRDefault="00CA667D" w:rsidP="00CA667D">
      <w:pPr>
        <w:tabs>
          <w:tab w:val="left" w:pos="2552"/>
        </w:tabs>
        <w:ind w:left="720"/>
        <w:rPr>
          <w:color w:val="1F497D"/>
        </w:rPr>
      </w:pPr>
      <w:r w:rsidRPr="00466C1F">
        <w:rPr>
          <w:color w:val="1F497D"/>
        </w:rPr>
        <w:t>From:</w:t>
      </w:r>
      <w:r w:rsidRPr="00466C1F">
        <w:rPr>
          <w:color w:val="1F497D"/>
        </w:rPr>
        <w:tab/>
      </w:r>
      <w:r>
        <w:rPr>
          <w:color w:val="1F497D"/>
        </w:rPr>
        <w:t>Oktay Turdu</w:t>
      </w:r>
    </w:p>
    <w:p w14:paraId="6A606DE3" w14:textId="77777777" w:rsidR="00CA667D" w:rsidRPr="00466C1F" w:rsidRDefault="00CA667D" w:rsidP="00CA667D">
      <w:pPr>
        <w:tabs>
          <w:tab w:val="left" w:pos="2552"/>
        </w:tabs>
        <w:ind w:left="720"/>
        <w:rPr>
          <w:color w:val="1F497D"/>
        </w:rPr>
      </w:pPr>
      <w:r w:rsidRPr="00466C1F">
        <w:rPr>
          <w:color w:val="1F497D"/>
        </w:rPr>
        <w:t>CC:</w:t>
      </w:r>
      <w:r w:rsidRPr="00466C1F">
        <w:rPr>
          <w:color w:val="1F497D"/>
        </w:rPr>
        <w:tab/>
      </w:r>
    </w:p>
    <w:p w14:paraId="10649E6B" w14:textId="77777777" w:rsidR="00CA667D" w:rsidRPr="00466C1F" w:rsidRDefault="00CA667D" w:rsidP="00CA667D">
      <w:pPr>
        <w:tabs>
          <w:tab w:val="left" w:pos="2552"/>
        </w:tabs>
        <w:ind w:left="720"/>
        <w:rPr>
          <w:color w:val="1F497D"/>
        </w:rPr>
      </w:pPr>
      <w:r w:rsidRPr="00466C1F">
        <w:rPr>
          <w:color w:val="1F497D"/>
        </w:rPr>
        <w:t>BCC:</w:t>
      </w:r>
      <w:r w:rsidRPr="00466C1F">
        <w:rPr>
          <w:color w:val="1F497D"/>
        </w:rPr>
        <w:tab/>
      </w:r>
    </w:p>
    <w:p w14:paraId="7F1E397F" w14:textId="32E6BE2F" w:rsidR="00CA667D" w:rsidRPr="00466C1F" w:rsidRDefault="00CA667D" w:rsidP="00CA667D">
      <w:pPr>
        <w:tabs>
          <w:tab w:val="left" w:pos="2552"/>
        </w:tabs>
        <w:ind w:left="720"/>
        <w:rPr>
          <w:color w:val="1F497D"/>
        </w:rPr>
      </w:pPr>
      <w:r w:rsidRPr="00466C1F">
        <w:rPr>
          <w:color w:val="1F497D"/>
        </w:rPr>
        <w:t>Date:</w:t>
      </w:r>
      <w:r w:rsidRPr="00466C1F">
        <w:rPr>
          <w:color w:val="1F497D"/>
        </w:rPr>
        <w:tab/>
      </w:r>
      <w:r>
        <w:rPr>
          <w:color w:val="1F497D"/>
        </w:rPr>
        <w:t>5</w:t>
      </w:r>
      <w:r w:rsidRPr="00466C1F">
        <w:rPr>
          <w:color w:val="1F497D"/>
        </w:rPr>
        <w:t>/0</w:t>
      </w:r>
      <w:r>
        <w:rPr>
          <w:color w:val="1F497D"/>
        </w:rPr>
        <w:t>6</w:t>
      </w:r>
      <w:r w:rsidRPr="00466C1F">
        <w:rPr>
          <w:color w:val="1F497D"/>
        </w:rPr>
        <w:t>/202</w:t>
      </w:r>
      <w:r>
        <w:rPr>
          <w:color w:val="1F497D"/>
        </w:rPr>
        <w:t>2</w:t>
      </w:r>
    </w:p>
    <w:p w14:paraId="4590BA0B" w14:textId="4A75D0E3" w:rsidR="00CA667D" w:rsidRPr="00466C1F" w:rsidRDefault="00CA667D" w:rsidP="00CA667D">
      <w:pPr>
        <w:tabs>
          <w:tab w:val="left" w:pos="2552"/>
        </w:tabs>
        <w:ind w:left="720"/>
        <w:rPr>
          <w:color w:val="1F497D"/>
        </w:rPr>
      </w:pPr>
      <w:r>
        <w:rPr>
          <w:color w:val="1F497D"/>
        </w:rPr>
        <w:t>Subject:</w:t>
      </w:r>
      <w:r>
        <w:rPr>
          <w:color w:val="1F497D"/>
        </w:rPr>
        <w:tab/>
        <w:t>Verification of Deployment</w:t>
      </w:r>
    </w:p>
    <w:p w14:paraId="5C3E0A0B" w14:textId="77777777" w:rsidR="00CA667D" w:rsidRPr="00466C1F" w:rsidRDefault="00CA667D" w:rsidP="00CA667D">
      <w:pPr>
        <w:ind w:left="720"/>
        <w:rPr>
          <w:color w:val="1F497D"/>
        </w:rPr>
      </w:pPr>
    </w:p>
    <w:p w14:paraId="53141DDD" w14:textId="77777777" w:rsidR="00CA667D" w:rsidRPr="00466C1F" w:rsidRDefault="00CA667D" w:rsidP="00CA667D">
      <w:pPr>
        <w:ind w:left="720"/>
        <w:rPr>
          <w:color w:val="1F497D"/>
        </w:rPr>
      </w:pPr>
      <w:r w:rsidRPr="00466C1F">
        <w:rPr>
          <w:color w:val="1F497D"/>
        </w:rPr>
        <w:t>-------------------------------------------------------------</w:t>
      </w:r>
    </w:p>
    <w:p w14:paraId="45CA8745" w14:textId="77777777" w:rsidR="00CA667D" w:rsidRPr="00466C1F" w:rsidRDefault="00CA667D" w:rsidP="00CA667D">
      <w:pPr>
        <w:ind w:left="720"/>
        <w:rPr>
          <w:color w:val="1F497D"/>
        </w:rPr>
      </w:pPr>
      <w:r w:rsidRPr="00466C1F">
        <w:rPr>
          <w:color w:val="1F497D"/>
        </w:rPr>
        <w:t>Hi</w:t>
      </w:r>
      <w:r>
        <w:rPr>
          <w:color w:val="1F497D"/>
        </w:rPr>
        <w:t xml:space="preserve"> Shaun O’Sullivan,</w:t>
      </w:r>
    </w:p>
    <w:p w14:paraId="05B42FB2" w14:textId="0C360F0E" w:rsidR="00CA667D" w:rsidRPr="00466C1F" w:rsidRDefault="00CA667D" w:rsidP="00CA667D">
      <w:pPr>
        <w:ind w:left="720"/>
        <w:rPr>
          <w:color w:val="1F497D"/>
        </w:rPr>
      </w:pPr>
      <w:r w:rsidRPr="00466C1F">
        <w:rPr>
          <w:color w:val="1F497D"/>
        </w:rPr>
        <w:t>Regarding</w:t>
      </w:r>
      <w:r>
        <w:rPr>
          <w:color w:val="1F497D"/>
        </w:rPr>
        <w:t xml:space="preserve"> the Perfect Policies application, I verify that the deployment of the database and relevant post-installation tasks such as modifying connection strings, has been conducted.</w:t>
      </w:r>
    </w:p>
    <w:p w14:paraId="6C967A08" w14:textId="77777777" w:rsidR="00CA667D" w:rsidRPr="00466C1F" w:rsidRDefault="00CA667D" w:rsidP="00CA667D">
      <w:pPr>
        <w:ind w:left="720"/>
        <w:rPr>
          <w:color w:val="1F497D"/>
        </w:rPr>
      </w:pPr>
      <w:r w:rsidRPr="00466C1F">
        <w:rPr>
          <w:color w:val="1F497D"/>
        </w:rPr>
        <w:t>Regards,</w:t>
      </w:r>
    </w:p>
    <w:p w14:paraId="63D471DA" w14:textId="77777777" w:rsidR="00CA667D" w:rsidRPr="00466C1F" w:rsidRDefault="00CA667D" w:rsidP="00CA667D">
      <w:pPr>
        <w:ind w:left="720"/>
        <w:rPr>
          <w:color w:val="1F497D"/>
        </w:rPr>
      </w:pPr>
      <w:r>
        <w:rPr>
          <w:color w:val="1F497D"/>
        </w:rPr>
        <w:t>Oktay Turdu</w:t>
      </w:r>
    </w:p>
    <w:p w14:paraId="6820963A" w14:textId="77777777" w:rsidR="00CA667D" w:rsidRPr="00466C1F" w:rsidRDefault="00CA667D" w:rsidP="00CA667D">
      <w:pPr>
        <w:ind w:left="720"/>
        <w:rPr>
          <w:color w:val="1F497D"/>
        </w:rPr>
      </w:pPr>
      <w:r w:rsidRPr="00466C1F">
        <w:rPr>
          <w:color w:val="1F497D"/>
        </w:rPr>
        <w:t>----------------------------------------------</w:t>
      </w:r>
    </w:p>
    <w:p w14:paraId="45302DB3" w14:textId="77777777" w:rsidR="00CA667D" w:rsidRPr="00466C1F" w:rsidRDefault="00CA667D" w:rsidP="00CA667D">
      <w:pPr>
        <w:ind w:left="720"/>
        <w:rPr>
          <w:color w:val="1F497D"/>
        </w:rPr>
      </w:pPr>
      <w:r>
        <w:rPr>
          <w:color w:val="1F497D"/>
        </w:rPr>
        <w:t>Oktay Turdu</w:t>
      </w:r>
    </w:p>
    <w:p w14:paraId="645604D1" w14:textId="77777777" w:rsidR="00CA667D" w:rsidRPr="00466C1F" w:rsidRDefault="00CA667D" w:rsidP="00CA667D">
      <w:pPr>
        <w:ind w:left="720"/>
        <w:rPr>
          <w:color w:val="1F497D"/>
        </w:rPr>
      </w:pPr>
      <w:r>
        <w:rPr>
          <w:color w:val="1F497D"/>
        </w:rPr>
        <w:t>OktayTurdu</w:t>
      </w:r>
      <w:r w:rsidRPr="00466C1F">
        <w:rPr>
          <w:color w:val="1F497D"/>
        </w:rPr>
        <w:t>@</w:t>
      </w:r>
      <w:r>
        <w:rPr>
          <w:color w:val="1F497D"/>
        </w:rPr>
        <w:t>tafeqld.edu.eu.au</w:t>
      </w:r>
    </w:p>
    <w:p w14:paraId="7F4D6B6D" w14:textId="76E4ACA7" w:rsidR="00CA667D" w:rsidRDefault="008D1C0A" w:rsidP="00CA667D">
      <w:r>
        <w:t>For details regarding the deployment of the database refer to the Software Installation Guide.</w:t>
      </w:r>
    </w:p>
    <w:p w14:paraId="1C66C266" w14:textId="77777777" w:rsidR="008D1C0A" w:rsidRDefault="008D1C0A" w:rsidP="008D1C0A">
      <w:pPr>
        <w:rPr>
          <w:i/>
          <w:iCs/>
        </w:rPr>
      </w:pPr>
      <w:r>
        <w:t xml:space="preserve">Software Installation Plan has been attached as </w:t>
      </w:r>
      <w:r w:rsidRPr="00715A0E">
        <w:rPr>
          <w:i/>
          <w:iCs/>
        </w:rPr>
        <w:t>“Turdu_472859043_ICTPRG504_Software Installation Plan_2022”</w:t>
      </w:r>
      <w:r>
        <w:rPr>
          <w:i/>
          <w:iCs/>
        </w:rPr>
        <w:t>.</w:t>
      </w:r>
    </w:p>
    <w:p w14:paraId="3DC07C21" w14:textId="77777777" w:rsidR="008D1C0A" w:rsidRPr="00CA667D" w:rsidRDefault="008D1C0A" w:rsidP="00CA667D"/>
    <w:p w14:paraId="58E1DD7B" w14:textId="54933203" w:rsidR="001F10E0" w:rsidRDefault="001F10E0" w:rsidP="001F10E0">
      <w:pPr>
        <w:rPr>
          <w:color w:val="00B050"/>
          <w:highlight w:val="yellow"/>
        </w:rPr>
      </w:pPr>
      <w:r>
        <w:rPr>
          <w:noProof/>
        </w:rPr>
        <w:lastRenderedPageBreak/>
        <w:drawing>
          <wp:inline distT="0" distB="0" distL="0" distR="0" wp14:anchorId="590A3EBB" wp14:editId="26EC5C07">
            <wp:extent cx="5731510" cy="3131820"/>
            <wp:effectExtent l="0" t="0" r="254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B9E79" w14:textId="77777777" w:rsidR="001F10E0" w:rsidRPr="00651DCF" w:rsidRDefault="001F10E0" w:rsidP="001F10E0">
      <w:pPr>
        <w:rPr>
          <w:b/>
          <w:bCs/>
          <w:sz w:val="24"/>
          <w:szCs w:val="24"/>
        </w:rPr>
      </w:pPr>
      <w:r w:rsidRPr="00651DCF">
        <w:rPr>
          <w:b/>
          <w:bCs/>
          <w:sz w:val="24"/>
          <w:szCs w:val="24"/>
        </w:rPr>
        <w:t>Setting Up Connection Strings with User Roles and Permissions</w:t>
      </w:r>
    </w:p>
    <w:p w14:paraId="2B1B5FB3" w14:textId="77777777" w:rsidR="001F10E0" w:rsidRDefault="001F10E0" w:rsidP="001F10E0">
      <w:r>
        <w:t>Open SQL Server Management Studio and enter the following details:</w:t>
      </w:r>
    </w:p>
    <w:p w14:paraId="54332467" w14:textId="77777777" w:rsidR="001F10E0" w:rsidRDefault="001F10E0" w:rsidP="001F10E0">
      <w:r>
        <w:t xml:space="preserve">Server Name: </w:t>
      </w:r>
      <w:r w:rsidRPr="009360B6">
        <w:t>perfect-policies-sqldb-server.database.windows.net</w:t>
      </w:r>
    </w:p>
    <w:p w14:paraId="49085D1B" w14:textId="77777777" w:rsidR="001F10E0" w:rsidRDefault="001F10E0" w:rsidP="001F10E0">
      <w:r>
        <w:t>Authentication: SQL Server Authentication</w:t>
      </w:r>
    </w:p>
    <w:p w14:paraId="60E8BEE8" w14:textId="77777777" w:rsidR="001F10E0" w:rsidRDefault="001F10E0" w:rsidP="001F10E0">
      <w:r>
        <w:t xml:space="preserve">Login: </w:t>
      </w:r>
      <w:r>
        <w:rPr>
          <w:rFonts w:ascii="Times New Roman" w:hAnsi="Times New Roman"/>
        </w:rPr>
        <w:t>AdminPerfectPolicies</w:t>
      </w:r>
    </w:p>
    <w:p w14:paraId="5BF0ABE9" w14:textId="77777777" w:rsidR="001F10E0" w:rsidRDefault="001F10E0" w:rsidP="001F10E0">
      <w:pPr>
        <w:rPr>
          <w:rFonts w:ascii="Times New Roman" w:hAnsi="Times New Roman"/>
        </w:rPr>
      </w:pPr>
      <w:r>
        <w:t xml:space="preserve">Password: </w:t>
      </w:r>
      <w:r>
        <w:rPr>
          <w:rFonts w:ascii="Times New Roman" w:hAnsi="Times New Roman"/>
        </w:rPr>
        <w:t>PerfectPolicies!22</w:t>
      </w:r>
    </w:p>
    <w:p w14:paraId="3AFFFD7C" w14:textId="77777777" w:rsidR="001F10E0" w:rsidRDefault="001F10E0" w:rsidP="001F10E0">
      <w:pPr>
        <w:rPr>
          <w:rFonts w:ascii="Times New Roman" w:hAnsi="Times New Roman"/>
        </w:rPr>
      </w:pPr>
    </w:p>
    <w:p w14:paraId="09AC50D9" w14:textId="77777777" w:rsidR="001F10E0" w:rsidRDefault="001F10E0" w:rsidP="001F10E0">
      <w:r>
        <w:rPr>
          <w:rFonts w:ascii="Times New Roman" w:hAnsi="Times New Roman"/>
        </w:rPr>
        <w:t>Afterwards, click Connect.</w:t>
      </w:r>
    </w:p>
    <w:p w14:paraId="32A63D4B" w14:textId="02A506A8" w:rsidR="001F10E0" w:rsidRDefault="001F10E0" w:rsidP="001F10E0">
      <w:pPr>
        <w:rPr>
          <w:noProof/>
        </w:rPr>
      </w:pPr>
      <w:r w:rsidRPr="00197A1E">
        <w:rPr>
          <w:noProof/>
        </w:rPr>
        <w:drawing>
          <wp:inline distT="0" distB="0" distL="0" distR="0" wp14:anchorId="3D06DB5C" wp14:editId="1AD5442C">
            <wp:extent cx="5731510" cy="2453005"/>
            <wp:effectExtent l="0" t="0" r="2540" b="4445"/>
            <wp:docPr id="20" name="Picture 2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A4362" w14:textId="77777777" w:rsidR="001F10E0" w:rsidRDefault="001F10E0" w:rsidP="001F10E0">
      <w:pPr>
        <w:rPr>
          <w:noProof/>
        </w:rPr>
      </w:pPr>
      <w:r>
        <w:rPr>
          <w:noProof/>
        </w:rPr>
        <w:t>On the menu on the right-hand side, exapnd Security, right-click Logins and Click New Login.</w:t>
      </w:r>
    </w:p>
    <w:p w14:paraId="0947D7FA" w14:textId="7642C7A1" w:rsidR="001F10E0" w:rsidRDefault="001F10E0" w:rsidP="001F10E0">
      <w:pPr>
        <w:rPr>
          <w:noProof/>
        </w:rPr>
      </w:pPr>
      <w:r w:rsidRPr="00197A1E">
        <w:rPr>
          <w:noProof/>
        </w:rPr>
        <w:lastRenderedPageBreak/>
        <w:drawing>
          <wp:inline distT="0" distB="0" distL="0" distR="0" wp14:anchorId="4B1A1CAE" wp14:editId="2938773A">
            <wp:extent cx="2714625" cy="714375"/>
            <wp:effectExtent l="0" t="0" r="9525" b="9525"/>
            <wp:docPr id="19" name="Picture 1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54F57" w14:textId="77777777" w:rsidR="001F10E0" w:rsidRPr="00CE5603" w:rsidRDefault="001F10E0" w:rsidP="001F10E0">
      <w:pPr>
        <w:rPr>
          <w:rFonts w:ascii="Consolas" w:hAnsi="Consolas" w:cs="Consolas"/>
          <w:sz w:val="19"/>
          <w:szCs w:val="19"/>
          <w:lang w:eastAsia="en-AU"/>
        </w:rPr>
      </w:pPr>
      <w:r>
        <w:rPr>
          <w:noProof/>
        </w:rPr>
        <w:t xml:space="preserve">Replace </w:t>
      </w:r>
      <w:r>
        <w:rPr>
          <w:rFonts w:ascii="Consolas" w:hAnsi="Consolas" w:cs="Consolas"/>
          <w:color w:val="808080"/>
          <w:sz w:val="19"/>
          <w:szCs w:val="19"/>
          <w:lang w:eastAsia="en-AU"/>
        </w:rPr>
        <w:t>&lt;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SQL_login_name</w:t>
      </w:r>
      <w:r>
        <w:rPr>
          <w:rFonts w:ascii="Consolas" w:hAnsi="Consolas" w:cs="Consolas"/>
          <w:color w:val="808080"/>
          <w:sz w:val="19"/>
          <w:szCs w:val="19"/>
          <w:lang w:eastAsia="en-AU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sysname</w:t>
      </w:r>
      <w:r>
        <w:rPr>
          <w:rFonts w:ascii="Consolas" w:hAnsi="Consolas" w:cs="Consolas"/>
          <w:color w:val="808080"/>
          <w:sz w:val="19"/>
          <w:szCs w:val="19"/>
          <w:lang w:eastAsia="en-AU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login_name</w:t>
      </w:r>
      <w:r>
        <w:rPr>
          <w:rFonts w:ascii="Consolas" w:hAnsi="Consolas" w:cs="Consolas"/>
          <w:color w:val="808080"/>
          <w:sz w:val="19"/>
          <w:szCs w:val="19"/>
          <w:lang w:eastAsia="en-AU"/>
        </w:rPr>
        <w:t xml:space="preserve">&gt; </w:t>
      </w:r>
      <w:r w:rsidRPr="00CE5603">
        <w:rPr>
          <w:rFonts w:ascii="Consolas" w:hAnsi="Consolas" w:cs="Consolas"/>
          <w:sz w:val="19"/>
          <w:szCs w:val="19"/>
          <w:lang w:eastAsia="en-AU"/>
        </w:rPr>
        <w:t>with an appropriate login name and replace</w:t>
      </w:r>
      <w:r>
        <w:rPr>
          <w:rFonts w:ascii="Consolas" w:hAnsi="Consolas" w:cs="Consolas"/>
          <w:color w:val="808080"/>
          <w:sz w:val="19"/>
          <w:szCs w:val="19"/>
          <w:lang w:eastAsia="en-A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AU"/>
        </w:rPr>
        <w:t xml:space="preserve">&lt;password, sysname, Change_Password&gt; </w:t>
      </w:r>
      <w:r w:rsidRPr="00CE5603">
        <w:rPr>
          <w:rFonts w:ascii="Consolas" w:hAnsi="Consolas" w:cs="Consolas"/>
          <w:sz w:val="19"/>
          <w:szCs w:val="19"/>
          <w:lang w:eastAsia="en-AU"/>
        </w:rPr>
        <w:t>with an appropriate password. Then Click Execute. The following details will be used for this project:</w:t>
      </w:r>
    </w:p>
    <w:p w14:paraId="2C3174F4" w14:textId="77777777" w:rsidR="001F10E0" w:rsidRPr="00CE5603" w:rsidRDefault="001F10E0" w:rsidP="001F10E0">
      <w:pPr>
        <w:rPr>
          <w:rFonts w:ascii="Consolas" w:hAnsi="Consolas" w:cs="Consolas"/>
          <w:sz w:val="19"/>
          <w:szCs w:val="19"/>
          <w:lang w:eastAsia="en-AU"/>
        </w:rPr>
      </w:pPr>
      <w:r w:rsidRPr="00CE5603">
        <w:rPr>
          <w:rFonts w:ascii="Consolas" w:hAnsi="Consolas" w:cs="Consolas"/>
          <w:sz w:val="19"/>
          <w:szCs w:val="19"/>
          <w:lang w:eastAsia="en-AU"/>
        </w:rPr>
        <w:t>Login: RestrictedUser</w:t>
      </w:r>
    </w:p>
    <w:p w14:paraId="00607EE6" w14:textId="77777777" w:rsidR="001F10E0" w:rsidRDefault="001F10E0" w:rsidP="001F10E0">
      <w:pPr>
        <w:rPr>
          <w:rFonts w:ascii="Consolas" w:hAnsi="Consolas" w:cs="Consolas"/>
          <w:sz w:val="19"/>
          <w:szCs w:val="19"/>
          <w:lang w:eastAsia="en-AU"/>
        </w:rPr>
      </w:pPr>
      <w:r w:rsidRPr="00CE5603">
        <w:rPr>
          <w:rFonts w:ascii="Consolas" w:hAnsi="Consolas" w:cs="Consolas"/>
          <w:sz w:val="19"/>
          <w:szCs w:val="19"/>
          <w:lang w:eastAsia="en-AU"/>
        </w:rPr>
        <w:t>Password: Qwer_1234</w:t>
      </w:r>
    </w:p>
    <w:p w14:paraId="10F0F142" w14:textId="0D7CD1D4" w:rsidR="001F10E0" w:rsidRDefault="001F10E0" w:rsidP="001F10E0">
      <w:pPr>
        <w:rPr>
          <w:noProof/>
        </w:rPr>
      </w:pPr>
      <w:r w:rsidRPr="00197A1E">
        <w:rPr>
          <w:noProof/>
        </w:rPr>
        <w:drawing>
          <wp:inline distT="0" distB="0" distL="0" distR="0" wp14:anchorId="43CB2B42" wp14:editId="3EDBB35D">
            <wp:extent cx="5731510" cy="2415540"/>
            <wp:effectExtent l="0" t="0" r="2540" b="3810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43132" w14:textId="77777777" w:rsidR="001F10E0" w:rsidRDefault="001F10E0" w:rsidP="001F10E0">
      <w:pPr>
        <w:rPr>
          <w:noProof/>
        </w:rPr>
      </w:pPr>
      <w:r>
        <w:rPr>
          <w:noProof/>
        </w:rPr>
        <w:t>A new user with the provided details should be visible under Logins</w:t>
      </w:r>
    </w:p>
    <w:p w14:paraId="4CC00032" w14:textId="37A7DBEA" w:rsidR="001F10E0" w:rsidRPr="00CE5603" w:rsidRDefault="001F10E0" w:rsidP="001F10E0">
      <w:r w:rsidRPr="00197A1E">
        <w:rPr>
          <w:noProof/>
        </w:rPr>
        <w:drawing>
          <wp:inline distT="0" distB="0" distL="0" distR="0" wp14:anchorId="644759F7" wp14:editId="21B85529">
            <wp:extent cx="2181225" cy="600075"/>
            <wp:effectExtent l="0" t="0" r="9525" b="952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45090" w14:textId="77777777" w:rsidR="001F10E0" w:rsidRDefault="001F10E0" w:rsidP="001F10E0">
      <w:pPr>
        <w:rPr>
          <w:b/>
          <w:bCs/>
        </w:rPr>
      </w:pPr>
    </w:p>
    <w:p w14:paraId="7823A4E3" w14:textId="77777777" w:rsidR="001F10E0" w:rsidRDefault="001F10E0" w:rsidP="001F10E0">
      <w:pPr>
        <w:rPr>
          <w:b/>
          <w:bCs/>
        </w:rPr>
      </w:pPr>
    </w:p>
    <w:p w14:paraId="0A798CFB" w14:textId="77777777" w:rsidR="001F10E0" w:rsidRDefault="001F10E0" w:rsidP="001F10E0">
      <w:r>
        <w:t>Expand Databases, expand the PerfectPolicies database, expand Security, and right-click on Users and select New User.</w:t>
      </w:r>
    </w:p>
    <w:p w14:paraId="74223E0A" w14:textId="78828EF7" w:rsidR="001F10E0" w:rsidRPr="00BF7F02" w:rsidRDefault="001F10E0" w:rsidP="001F10E0">
      <w:r w:rsidRPr="00197A1E">
        <w:rPr>
          <w:noProof/>
        </w:rPr>
        <w:lastRenderedPageBreak/>
        <w:drawing>
          <wp:inline distT="0" distB="0" distL="0" distR="0" wp14:anchorId="20535484" wp14:editId="1CE0D61B">
            <wp:extent cx="2714625" cy="2590800"/>
            <wp:effectExtent l="0" t="0" r="9525" b="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30310" w14:textId="77777777" w:rsidR="001F10E0" w:rsidRDefault="001F10E0" w:rsidP="001F10E0">
      <w:pPr>
        <w:rPr>
          <w:b/>
          <w:bCs/>
        </w:rPr>
      </w:pPr>
    </w:p>
    <w:p w14:paraId="4E895959" w14:textId="77777777" w:rsidR="001F10E0" w:rsidRDefault="001F10E0" w:rsidP="001F10E0">
      <w:pPr>
        <w:rPr>
          <w:rFonts w:ascii="Consolas" w:hAnsi="Consolas"/>
          <w:sz w:val="19"/>
          <w:szCs w:val="19"/>
        </w:rPr>
      </w:pPr>
      <w:r>
        <w:t xml:space="preserve">On the SQL Query Page, replace </w:t>
      </w:r>
      <w:r>
        <w:rPr>
          <w:rFonts w:ascii="Consolas" w:hAnsi="Consolas"/>
          <w:color w:val="808080"/>
          <w:sz w:val="19"/>
          <w:szCs w:val="19"/>
        </w:rPr>
        <w:t>&lt;</w:t>
      </w:r>
      <w:r>
        <w:rPr>
          <w:rFonts w:ascii="Consolas" w:hAnsi="Consolas"/>
          <w:color w:val="FF00FF"/>
          <w:sz w:val="19"/>
          <w:szCs w:val="19"/>
        </w:rPr>
        <w:t>user_name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sysname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FF00FF"/>
          <w:sz w:val="19"/>
          <w:szCs w:val="19"/>
        </w:rPr>
        <w:t>user_name</w:t>
      </w:r>
      <w:r>
        <w:rPr>
          <w:rFonts w:ascii="Consolas" w:hAnsi="Consolas"/>
          <w:color w:val="808080"/>
          <w:sz w:val="19"/>
          <w:szCs w:val="19"/>
        </w:rPr>
        <w:t xml:space="preserve">&gt; </w:t>
      </w:r>
      <w:r w:rsidRPr="00BF7F02">
        <w:rPr>
          <w:rFonts w:ascii="Consolas" w:hAnsi="Consolas"/>
          <w:sz w:val="19"/>
          <w:szCs w:val="19"/>
        </w:rPr>
        <w:t>with an appropriate username, and replace</w:t>
      </w:r>
      <w:r>
        <w:rPr>
          <w:rFonts w:ascii="Consolas" w:hAnsi="Consolas"/>
          <w:color w:val="808080"/>
          <w:sz w:val="19"/>
          <w:szCs w:val="19"/>
        </w:rPr>
        <w:t xml:space="preserve"> &lt;</w:t>
      </w:r>
      <w:r>
        <w:rPr>
          <w:rFonts w:ascii="Consolas" w:hAnsi="Consolas"/>
          <w:color w:val="000000"/>
          <w:sz w:val="19"/>
          <w:szCs w:val="19"/>
        </w:rPr>
        <w:t>login_name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sysname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color w:val="000000"/>
          <w:sz w:val="19"/>
          <w:szCs w:val="19"/>
        </w:rPr>
        <w:t xml:space="preserve"> login_name</w:t>
      </w:r>
      <w:r>
        <w:rPr>
          <w:rFonts w:ascii="Consolas" w:hAnsi="Consolas"/>
          <w:color w:val="808080"/>
          <w:sz w:val="19"/>
          <w:szCs w:val="19"/>
        </w:rPr>
        <w:t xml:space="preserve">&gt; </w:t>
      </w:r>
      <w:r w:rsidRPr="00BF7F02">
        <w:rPr>
          <w:rFonts w:ascii="Consolas" w:hAnsi="Consolas"/>
          <w:sz w:val="19"/>
          <w:szCs w:val="19"/>
        </w:rPr>
        <w:t>with the newly created login. Replace</w:t>
      </w:r>
      <w:r>
        <w:rPr>
          <w:rFonts w:ascii="Consolas" w:hAnsi="Consolas"/>
          <w:color w:val="808080"/>
          <w:sz w:val="19"/>
          <w:szCs w:val="19"/>
        </w:rPr>
        <w:t xml:space="preserve"> &lt;</w:t>
      </w:r>
      <w:r>
        <w:rPr>
          <w:rFonts w:ascii="Consolas" w:hAnsi="Consolas"/>
          <w:color w:val="0000FF"/>
          <w:sz w:val="19"/>
          <w:szCs w:val="19"/>
        </w:rPr>
        <w:t>default_schema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sysname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color w:val="000000"/>
          <w:sz w:val="19"/>
          <w:szCs w:val="19"/>
        </w:rPr>
        <w:t xml:space="preserve"> dbo</w:t>
      </w:r>
      <w:r>
        <w:rPr>
          <w:rFonts w:ascii="Consolas" w:hAnsi="Consolas"/>
          <w:color w:val="808080"/>
          <w:sz w:val="19"/>
          <w:szCs w:val="19"/>
        </w:rPr>
        <w:t xml:space="preserve">&gt; </w:t>
      </w:r>
      <w:r w:rsidRPr="00BF7F02">
        <w:rPr>
          <w:rFonts w:ascii="Consolas" w:hAnsi="Consolas"/>
          <w:sz w:val="19"/>
          <w:szCs w:val="19"/>
        </w:rPr>
        <w:t>with an appropriate Schema.</w:t>
      </w:r>
    </w:p>
    <w:p w14:paraId="063591B0" w14:textId="77777777" w:rsidR="001F10E0" w:rsidRDefault="001F10E0" w:rsidP="001F10E0">
      <w:pPr>
        <w:rPr>
          <w:rFonts w:ascii="Consolas" w:hAnsi="Consolas" w:cs="Consolas"/>
          <w:sz w:val="19"/>
          <w:szCs w:val="19"/>
          <w:lang w:eastAsia="en-AU"/>
        </w:rPr>
      </w:pPr>
      <w:r>
        <w:rPr>
          <w:rFonts w:ascii="Consolas" w:hAnsi="Consolas"/>
          <w:sz w:val="19"/>
          <w:szCs w:val="19"/>
        </w:rPr>
        <w:t xml:space="preserve">User: </w:t>
      </w:r>
      <w:r w:rsidRPr="00CE5603">
        <w:rPr>
          <w:rFonts w:ascii="Consolas" w:hAnsi="Consolas" w:cs="Consolas"/>
          <w:sz w:val="19"/>
          <w:szCs w:val="19"/>
          <w:lang w:eastAsia="en-AU"/>
        </w:rPr>
        <w:t>RestrictedUser</w:t>
      </w:r>
    </w:p>
    <w:p w14:paraId="5022C50F" w14:textId="77777777" w:rsidR="001F10E0" w:rsidRDefault="001F10E0" w:rsidP="001F10E0">
      <w:pPr>
        <w:rPr>
          <w:rFonts w:ascii="Consolas" w:hAnsi="Consolas" w:cs="Consolas"/>
          <w:sz w:val="19"/>
          <w:szCs w:val="19"/>
          <w:lang w:eastAsia="en-AU"/>
        </w:rPr>
      </w:pPr>
      <w:r>
        <w:rPr>
          <w:rFonts w:ascii="Consolas" w:hAnsi="Consolas" w:cs="Consolas"/>
          <w:sz w:val="19"/>
          <w:szCs w:val="19"/>
          <w:lang w:eastAsia="en-AU"/>
        </w:rPr>
        <w:t xml:space="preserve">Login: </w:t>
      </w:r>
      <w:r w:rsidRPr="00CE5603">
        <w:rPr>
          <w:rFonts w:ascii="Consolas" w:hAnsi="Consolas" w:cs="Consolas"/>
          <w:sz w:val="19"/>
          <w:szCs w:val="19"/>
          <w:lang w:eastAsia="en-AU"/>
        </w:rPr>
        <w:t>RestrictedUser</w:t>
      </w:r>
    </w:p>
    <w:p w14:paraId="60EEAC29" w14:textId="77777777" w:rsidR="001F10E0" w:rsidRDefault="001F10E0" w:rsidP="001F10E0">
      <w:pPr>
        <w:rPr>
          <w:rFonts w:ascii="Consolas" w:hAnsi="Consolas" w:cs="Consolas"/>
          <w:sz w:val="19"/>
          <w:szCs w:val="19"/>
          <w:lang w:eastAsia="en-AU"/>
        </w:rPr>
      </w:pPr>
      <w:r>
        <w:rPr>
          <w:rFonts w:ascii="Consolas" w:hAnsi="Consolas" w:cs="Consolas"/>
          <w:sz w:val="19"/>
          <w:szCs w:val="19"/>
          <w:lang w:eastAsia="en-AU"/>
        </w:rPr>
        <w:t>Schema: dbo</w:t>
      </w:r>
    </w:p>
    <w:p w14:paraId="3F4F8752" w14:textId="4FD9196E" w:rsidR="001F10E0" w:rsidRDefault="001F10E0" w:rsidP="001F10E0">
      <w:pPr>
        <w:rPr>
          <w:noProof/>
        </w:rPr>
      </w:pPr>
      <w:r w:rsidRPr="00197A1E">
        <w:rPr>
          <w:noProof/>
        </w:rPr>
        <w:drawing>
          <wp:inline distT="0" distB="0" distL="0" distR="0" wp14:anchorId="37DE0221" wp14:editId="1AC34274">
            <wp:extent cx="5731510" cy="1618615"/>
            <wp:effectExtent l="0" t="0" r="2540" b="635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73A3D" w14:textId="77777777" w:rsidR="001F10E0" w:rsidRDefault="001F10E0" w:rsidP="001F10E0">
      <w:pPr>
        <w:rPr>
          <w:noProof/>
        </w:rPr>
      </w:pPr>
    </w:p>
    <w:p w14:paraId="5552341D" w14:textId="77777777" w:rsidR="001F10E0" w:rsidRDefault="001F10E0" w:rsidP="001F10E0">
      <w:pPr>
        <w:rPr>
          <w:rFonts w:ascii="Consolas" w:hAnsi="Consolas"/>
          <w:sz w:val="19"/>
          <w:szCs w:val="19"/>
        </w:rPr>
      </w:pPr>
      <w:r>
        <w:rPr>
          <w:noProof/>
        </w:rPr>
        <w:t xml:space="preserve">Set the roles to the member by replacing the following: </w:t>
      </w:r>
      <w:r>
        <w:rPr>
          <w:rFonts w:ascii="Consolas" w:hAnsi="Consolas"/>
          <w:color w:val="0000FF"/>
          <w:sz w:val="19"/>
          <w:szCs w:val="19"/>
        </w:rPr>
        <w:t>EXEC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0000"/>
          <w:sz w:val="19"/>
          <w:szCs w:val="19"/>
        </w:rPr>
        <w:t>sp_addrolemember</w:t>
      </w:r>
      <w:r>
        <w:rPr>
          <w:rFonts w:ascii="Consolas" w:hAnsi="Consolas"/>
          <w:color w:val="0000FF"/>
          <w:sz w:val="19"/>
          <w:szCs w:val="19"/>
        </w:rPr>
        <w:t xml:space="preserve"> </w:t>
      </w:r>
      <w:r>
        <w:rPr>
          <w:rFonts w:ascii="Consolas" w:hAnsi="Consolas"/>
          <w:color w:val="FF0000"/>
          <w:sz w:val="19"/>
          <w:szCs w:val="19"/>
        </w:rPr>
        <w:t>N'db_owner'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FF0000"/>
          <w:sz w:val="19"/>
          <w:szCs w:val="19"/>
        </w:rPr>
        <w:t xml:space="preserve">N'&lt;user_name, sysname, user_name&gt;' </w:t>
      </w:r>
      <w:r w:rsidRPr="00BF7F02">
        <w:rPr>
          <w:rFonts w:ascii="Consolas" w:hAnsi="Consolas"/>
          <w:sz w:val="19"/>
          <w:szCs w:val="19"/>
        </w:rPr>
        <w:t>with the appropriate SQL query string.</w:t>
      </w:r>
    </w:p>
    <w:p w14:paraId="4DA62356" w14:textId="77777777" w:rsidR="001F10E0" w:rsidRPr="00BF7F02" w:rsidRDefault="001F10E0" w:rsidP="001F10E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AU"/>
        </w:rPr>
      </w:pPr>
      <w:r w:rsidRPr="00BF7F02">
        <w:rPr>
          <w:rFonts w:ascii="Consolas" w:eastAsia="Times New Roman" w:hAnsi="Consolas"/>
          <w:color w:val="0000FF"/>
          <w:sz w:val="19"/>
          <w:szCs w:val="19"/>
          <w:lang w:eastAsia="en-AU"/>
        </w:rPr>
        <w:t>EXEC</w:t>
      </w:r>
      <w:r w:rsidRPr="00BF7F02">
        <w:rPr>
          <w:rFonts w:ascii="Consolas" w:eastAsia="Times New Roman" w:hAnsi="Consolas"/>
          <w:color w:val="000000"/>
          <w:sz w:val="19"/>
          <w:szCs w:val="19"/>
          <w:lang w:eastAsia="en-AU"/>
        </w:rPr>
        <w:t xml:space="preserve"> </w:t>
      </w:r>
      <w:r w:rsidRPr="00BF7F02">
        <w:rPr>
          <w:rFonts w:ascii="Consolas" w:eastAsia="Times New Roman" w:hAnsi="Consolas"/>
          <w:color w:val="800000"/>
          <w:sz w:val="19"/>
          <w:szCs w:val="19"/>
          <w:lang w:eastAsia="en-AU"/>
        </w:rPr>
        <w:t>sp_addrolemember</w:t>
      </w:r>
      <w:r w:rsidRPr="00BF7F02">
        <w:rPr>
          <w:rFonts w:ascii="Consolas" w:eastAsia="Times New Roman" w:hAnsi="Consolas"/>
          <w:color w:val="0000FF"/>
          <w:sz w:val="19"/>
          <w:szCs w:val="19"/>
          <w:lang w:eastAsia="en-AU"/>
        </w:rPr>
        <w:t xml:space="preserve"> </w:t>
      </w:r>
      <w:r w:rsidRPr="00BF7F02">
        <w:rPr>
          <w:rFonts w:ascii="Consolas" w:eastAsia="Times New Roman" w:hAnsi="Consolas"/>
          <w:color w:val="FF0000"/>
          <w:sz w:val="19"/>
          <w:szCs w:val="19"/>
          <w:lang w:eastAsia="en-AU"/>
        </w:rPr>
        <w:t>N'db_datareader'</w:t>
      </w:r>
      <w:r w:rsidRPr="00BF7F02">
        <w:rPr>
          <w:rFonts w:ascii="Consolas" w:eastAsia="Times New Roman" w:hAnsi="Consolas"/>
          <w:color w:val="808080"/>
          <w:sz w:val="19"/>
          <w:szCs w:val="19"/>
          <w:lang w:eastAsia="en-AU"/>
        </w:rPr>
        <w:t>,</w:t>
      </w:r>
      <w:r w:rsidRPr="00BF7F02">
        <w:rPr>
          <w:rFonts w:ascii="Consolas" w:eastAsia="Times New Roman" w:hAnsi="Consolas"/>
          <w:color w:val="000000"/>
          <w:sz w:val="19"/>
          <w:szCs w:val="19"/>
          <w:lang w:eastAsia="en-AU"/>
        </w:rPr>
        <w:t xml:space="preserve"> @membername </w:t>
      </w:r>
      <w:r w:rsidRPr="00BF7F02">
        <w:rPr>
          <w:rFonts w:ascii="Consolas" w:eastAsia="Times New Roman" w:hAnsi="Consolas"/>
          <w:color w:val="808080"/>
          <w:sz w:val="19"/>
          <w:szCs w:val="19"/>
          <w:lang w:eastAsia="en-AU"/>
        </w:rPr>
        <w:t>=</w:t>
      </w:r>
      <w:r w:rsidRPr="00BF7F02">
        <w:rPr>
          <w:rFonts w:ascii="Consolas" w:eastAsia="Times New Roman" w:hAnsi="Consolas"/>
          <w:color w:val="000000"/>
          <w:sz w:val="19"/>
          <w:szCs w:val="19"/>
          <w:lang w:eastAsia="en-AU"/>
        </w:rPr>
        <w:t xml:space="preserve"> </w:t>
      </w:r>
      <w:r w:rsidRPr="00BF7F02">
        <w:rPr>
          <w:rFonts w:ascii="Consolas" w:eastAsia="Times New Roman" w:hAnsi="Consolas"/>
          <w:color w:val="FF0000"/>
          <w:sz w:val="19"/>
          <w:szCs w:val="19"/>
          <w:lang w:eastAsia="en-AU"/>
        </w:rPr>
        <w:t>N'RestrictedUser'</w:t>
      </w:r>
    </w:p>
    <w:p w14:paraId="79A67C2C" w14:textId="77777777" w:rsidR="001F10E0" w:rsidRDefault="001F10E0" w:rsidP="001F10E0">
      <w:pPr>
        <w:rPr>
          <w:rFonts w:ascii="Consolas" w:eastAsia="Times New Roman" w:hAnsi="Consolas"/>
          <w:color w:val="FF0000"/>
          <w:sz w:val="19"/>
          <w:szCs w:val="19"/>
          <w:lang w:eastAsia="en-AU"/>
        </w:rPr>
      </w:pPr>
      <w:r w:rsidRPr="00BF7F02">
        <w:rPr>
          <w:rFonts w:ascii="Consolas" w:eastAsia="Times New Roman" w:hAnsi="Consolas"/>
          <w:color w:val="0000FF"/>
          <w:sz w:val="19"/>
          <w:szCs w:val="19"/>
          <w:lang w:eastAsia="en-AU"/>
        </w:rPr>
        <w:t>EXEC</w:t>
      </w:r>
      <w:r w:rsidRPr="00BF7F02">
        <w:rPr>
          <w:rFonts w:ascii="Consolas" w:eastAsia="Times New Roman" w:hAnsi="Consolas"/>
          <w:color w:val="000000"/>
          <w:sz w:val="19"/>
          <w:szCs w:val="19"/>
          <w:lang w:eastAsia="en-AU"/>
        </w:rPr>
        <w:t xml:space="preserve"> </w:t>
      </w:r>
      <w:r w:rsidRPr="00BF7F02">
        <w:rPr>
          <w:rFonts w:ascii="Consolas" w:eastAsia="Times New Roman" w:hAnsi="Consolas"/>
          <w:color w:val="800000"/>
          <w:sz w:val="19"/>
          <w:szCs w:val="19"/>
          <w:lang w:eastAsia="en-AU"/>
        </w:rPr>
        <w:t>sp_addrolemember</w:t>
      </w:r>
      <w:r w:rsidRPr="00BF7F02">
        <w:rPr>
          <w:rFonts w:ascii="Consolas" w:eastAsia="Times New Roman" w:hAnsi="Consolas"/>
          <w:color w:val="0000FF"/>
          <w:sz w:val="19"/>
          <w:szCs w:val="19"/>
          <w:lang w:eastAsia="en-AU"/>
        </w:rPr>
        <w:t xml:space="preserve"> </w:t>
      </w:r>
      <w:r w:rsidRPr="00BF7F02">
        <w:rPr>
          <w:rFonts w:ascii="Consolas" w:eastAsia="Times New Roman" w:hAnsi="Consolas"/>
          <w:color w:val="FF0000"/>
          <w:sz w:val="19"/>
          <w:szCs w:val="19"/>
          <w:lang w:eastAsia="en-AU"/>
        </w:rPr>
        <w:t>N'db_datawriter'</w:t>
      </w:r>
      <w:r w:rsidRPr="00BF7F02">
        <w:rPr>
          <w:rFonts w:ascii="Consolas" w:eastAsia="Times New Roman" w:hAnsi="Consolas"/>
          <w:color w:val="808080"/>
          <w:sz w:val="19"/>
          <w:szCs w:val="19"/>
          <w:lang w:eastAsia="en-AU"/>
        </w:rPr>
        <w:t>,</w:t>
      </w:r>
      <w:r w:rsidRPr="00BF7F02">
        <w:rPr>
          <w:rFonts w:ascii="Consolas" w:eastAsia="Times New Roman" w:hAnsi="Consolas"/>
          <w:color w:val="000000"/>
          <w:sz w:val="19"/>
          <w:szCs w:val="19"/>
          <w:lang w:eastAsia="en-AU"/>
        </w:rPr>
        <w:t xml:space="preserve"> @membername </w:t>
      </w:r>
      <w:r w:rsidRPr="00BF7F02">
        <w:rPr>
          <w:rFonts w:ascii="Consolas" w:eastAsia="Times New Roman" w:hAnsi="Consolas"/>
          <w:color w:val="808080"/>
          <w:sz w:val="19"/>
          <w:szCs w:val="19"/>
          <w:lang w:eastAsia="en-AU"/>
        </w:rPr>
        <w:t>=</w:t>
      </w:r>
      <w:r w:rsidRPr="00BF7F02">
        <w:rPr>
          <w:rFonts w:ascii="Consolas" w:eastAsia="Times New Roman" w:hAnsi="Consolas"/>
          <w:color w:val="000000"/>
          <w:sz w:val="19"/>
          <w:szCs w:val="19"/>
          <w:lang w:eastAsia="en-AU"/>
        </w:rPr>
        <w:t xml:space="preserve"> </w:t>
      </w:r>
      <w:r w:rsidRPr="00BF7F02">
        <w:rPr>
          <w:rFonts w:ascii="Consolas" w:eastAsia="Times New Roman" w:hAnsi="Consolas"/>
          <w:color w:val="FF0000"/>
          <w:sz w:val="19"/>
          <w:szCs w:val="19"/>
          <w:lang w:eastAsia="en-AU"/>
        </w:rPr>
        <w:t>N'RestrictedUser'</w:t>
      </w:r>
    </w:p>
    <w:p w14:paraId="02F68D56" w14:textId="77777777" w:rsidR="001F10E0" w:rsidRDefault="001F10E0" w:rsidP="001F10E0">
      <w:pPr>
        <w:rPr>
          <w:rFonts w:ascii="Consolas" w:eastAsia="Times New Roman" w:hAnsi="Consolas"/>
          <w:sz w:val="19"/>
          <w:szCs w:val="19"/>
          <w:lang w:eastAsia="en-AU"/>
        </w:rPr>
      </w:pPr>
      <w:r w:rsidRPr="00BF7F02">
        <w:rPr>
          <w:rFonts w:ascii="Consolas" w:eastAsia="Times New Roman" w:hAnsi="Consolas"/>
          <w:sz w:val="19"/>
          <w:szCs w:val="19"/>
          <w:lang w:eastAsia="en-AU"/>
        </w:rPr>
        <w:t>Afterwards, click Execute.</w:t>
      </w:r>
      <w:r>
        <w:rPr>
          <w:rFonts w:ascii="Consolas" w:eastAsia="Times New Roman" w:hAnsi="Consolas"/>
          <w:sz w:val="19"/>
          <w:szCs w:val="19"/>
          <w:lang w:eastAsia="en-AU"/>
        </w:rPr>
        <w:t xml:space="preserve"> If successful a new user should be created under Users.</w:t>
      </w:r>
    </w:p>
    <w:p w14:paraId="4798DEB4" w14:textId="164E52FA" w:rsidR="001F10E0" w:rsidRDefault="001F10E0" w:rsidP="001F10E0">
      <w:pPr>
        <w:rPr>
          <w:noProof/>
        </w:rPr>
      </w:pPr>
      <w:r w:rsidRPr="00197A1E">
        <w:rPr>
          <w:noProof/>
        </w:rPr>
        <w:lastRenderedPageBreak/>
        <w:drawing>
          <wp:inline distT="0" distB="0" distL="0" distR="0" wp14:anchorId="5B046BFA" wp14:editId="2BB9E9E2">
            <wp:extent cx="5731510" cy="3514725"/>
            <wp:effectExtent l="0" t="0" r="2540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47DA7" w14:textId="77777777" w:rsidR="001F10E0" w:rsidRDefault="001F10E0" w:rsidP="001F10E0">
      <w:pPr>
        <w:rPr>
          <w:noProof/>
        </w:rPr>
      </w:pPr>
      <w:r>
        <w:rPr>
          <w:noProof/>
        </w:rPr>
        <w:t>Log-in to Azure and navigate to App Services. Select the API, and click Configuration on the right-hand side menu.</w:t>
      </w:r>
    </w:p>
    <w:p w14:paraId="17754D7B" w14:textId="5F33E93D" w:rsidR="001F10E0" w:rsidRDefault="001F10E0" w:rsidP="001F10E0">
      <w:pPr>
        <w:rPr>
          <w:noProof/>
        </w:rPr>
      </w:pPr>
      <w:r w:rsidRPr="00197A1E">
        <w:rPr>
          <w:noProof/>
        </w:rPr>
        <w:drawing>
          <wp:inline distT="0" distB="0" distL="0" distR="0" wp14:anchorId="53AF344E" wp14:editId="3A3D5D5F">
            <wp:extent cx="5731510" cy="2739390"/>
            <wp:effectExtent l="0" t="0" r="2540" b="381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A2B0C" w14:textId="77777777" w:rsidR="001F10E0" w:rsidRPr="008574DD" w:rsidRDefault="001F10E0" w:rsidP="001F10E0">
      <w:pPr>
        <w:rPr>
          <w:rFonts w:ascii="Times New Roman" w:hAnsi="Times New Roman" w:cs="Times New Roman"/>
          <w:noProof/>
        </w:rPr>
      </w:pPr>
      <w:r w:rsidRPr="008574DD">
        <w:rPr>
          <w:rFonts w:ascii="Times New Roman" w:hAnsi="Times New Roman" w:cs="Times New Roman"/>
          <w:noProof/>
        </w:rPr>
        <w:t>Under Connection strings, click Advanced edit. In the value section replace User ID and Password with the user details utilized when creating the user.</w:t>
      </w:r>
    </w:p>
    <w:p w14:paraId="0EC22A27" w14:textId="77777777" w:rsidR="001F10E0" w:rsidRPr="008574DD" w:rsidRDefault="001F10E0" w:rsidP="001F10E0">
      <w:pPr>
        <w:rPr>
          <w:rFonts w:ascii="Times New Roman" w:hAnsi="Times New Roman" w:cs="Times New Roman"/>
          <w:noProof/>
        </w:rPr>
      </w:pPr>
      <w:r w:rsidRPr="008574DD">
        <w:rPr>
          <w:rFonts w:ascii="Times New Roman" w:hAnsi="Times New Roman" w:cs="Times New Roman"/>
          <w:noProof/>
        </w:rPr>
        <w:t>RestrictedUser</w:t>
      </w:r>
    </w:p>
    <w:p w14:paraId="49D7D5E3" w14:textId="77777777" w:rsidR="001F10E0" w:rsidRPr="008574DD" w:rsidRDefault="001F10E0" w:rsidP="001F10E0">
      <w:pPr>
        <w:rPr>
          <w:rFonts w:ascii="Times New Roman" w:hAnsi="Times New Roman" w:cs="Times New Roman"/>
        </w:rPr>
      </w:pPr>
      <w:r w:rsidRPr="008574DD">
        <w:rPr>
          <w:rFonts w:ascii="Times New Roman" w:hAnsi="Times New Roman" w:cs="Times New Roman"/>
          <w:sz w:val="19"/>
          <w:szCs w:val="19"/>
          <w:lang w:eastAsia="en-AU"/>
        </w:rPr>
        <w:t>Qwer_1234</w:t>
      </w:r>
    </w:p>
    <w:p w14:paraId="78353662" w14:textId="6664C8B0" w:rsidR="001F10E0" w:rsidRDefault="001F10E0" w:rsidP="001F10E0">
      <w:pPr>
        <w:rPr>
          <w:noProof/>
        </w:rPr>
      </w:pPr>
      <w:r w:rsidRPr="00197A1E">
        <w:rPr>
          <w:noProof/>
        </w:rPr>
        <w:lastRenderedPageBreak/>
        <w:drawing>
          <wp:inline distT="0" distB="0" distL="0" distR="0" wp14:anchorId="0376700D" wp14:editId="395AAB27">
            <wp:extent cx="5731510" cy="1905000"/>
            <wp:effectExtent l="0" t="0" r="2540" b="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45466" w14:textId="77777777" w:rsidR="001F10E0" w:rsidRDefault="001F10E0" w:rsidP="001F10E0">
      <w:pPr>
        <w:rPr>
          <w:noProof/>
        </w:rPr>
      </w:pPr>
      <w:r>
        <w:rPr>
          <w:noProof/>
        </w:rPr>
        <w:t>Click OK and Save. Test that the API still connects.</w:t>
      </w:r>
    </w:p>
    <w:p w14:paraId="05D69E35" w14:textId="33F9E0F0" w:rsidR="001F10E0" w:rsidRDefault="001F10E0" w:rsidP="001F10E0">
      <w:pPr>
        <w:rPr>
          <w:noProof/>
        </w:rPr>
      </w:pPr>
      <w:r w:rsidRPr="00197A1E">
        <w:rPr>
          <w:noProof/>
        </w:rPr>
        <w:drawing>
          <wp:inline distT="0" distB="0" distL="0" distR="0" wp14:anchorId="71B562C9" wp14:editId="16D2E723">
            <wp:extent cx="5731510" cy="2216785"/>
            <wp:effectExtent l="0" t="0" r="254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28325" w14:textId="78F77AD1" w:rsidR="001F10E0" w:rsidRPr="001F10E0" w:rsidRDefault="001F10E0" w:rsidP="001F10E0">
      <w:pPr>
        <w:rPr>
          <w:color w:val="00B050"/>
          <w:highlight w:val="yellow"/>
        </w:rPr>
      </w:pPr>
    </w:p>
    <w:p w14:paraId="1E13366B" w14:textId="1F9AE4EC" w:rsidR="007C7CD8" w:rsidRDefault="007C7CD8">
      <w:pPr>
        <w:rPr>
          <w:color w:val="00B050"/>
          <w:highlight w:val="yellow"/>
        </w:rPr>
      </w:pPr>
      <w:r>
        <w:rPr>
          <w:color w:val="00B050"/>
          <w:highlight w:val="yellow"/>
        </w:rPr>
        <w:br w:type="page"/>
      </w:r>
    </w:p>
    <w:p w14:paraId="144CF28D" w14:textId="77777777" w:rsidR="008D1C0A" w:rsidRPr="00C9272A" w:rsidRDefault="008D1C0A" w:rsidP="00C9272A">
      <w:pPr>
        <w:pStyle w:val="ListParagraph"/>
        <w:rPr>
          <w:color w:val="00B050"/>
          <w:highlight w:val="yellow"/>
        </w:rPr>
      </w:pPr>
    </w:p>
    <w:p w14:paraId="4F135897" w14:textId="77777777" w:rsidR="00EC5F23" w:rsidRDefault="00EC5F23" w:rsidP="00EC5F23">
      <w:pPr>
        <w:pStyle w:val="Heading1"/>
      </w:pPr>
      <w:bookmarkStart w:id="9" w:name="_Toc105356997"/>
      <w:r>
        <w:t xml:space="preserve">Task </w:t>
      </w:r>
      <w:r w:rsidR="00B7102E">
        <w:t>10 – Sign-off Sheet</w:t>
      </w:r>
      <w:bookmarkEnd w:id="9"/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2802"/>
        <w:gridCol w:w="708"/>
        <w:gridCol w:w="3261"/>
        <w:gridCol w:w="2268"/>
      </w:tblGrid>
      <w:tr w:rsidR="00EC5F23" w14:paraId="73686B02" w14:textId="77777777" w:rsidTr="00B7151E">
        <w:tc>
          <w:tcPr>
            <w:tcW w:w="2802" w:type="dxa"/>
            <w:shd w:val="clear" w:color="auto" w:fill="FABF8F" w:themeFill="accent6" w:themeFillTint="99"/>
          </w:tcPr>
          <w:p w14:paraId="343A794A" w14:textId="77777777" w:rsidR="00EC5F23" w:rsidRPr="00A252C0" w:rsidRDefault="00EC5F23" w:rsidP="00EC5F23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</w:rPr>
            </w:pPr>
            <w:r w:rsidRPr="00A252C0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</w:rPr>
              <w:t>Project Name</w:t>
            </w:r>
            <w:r w:rsidR="00B7151E" w:rsidRPr="00A252C0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</w:rPr>
              <w:t>:</w:t>
            </w:r>
          </w:p>
        </w:tc>
        <w:tc>
          <w:tcPr>
            <w:tcW w:w="6237" w:type="dxa"/>
            <w:gridSpan w:val="3"/>
          </w:tcPr>
          <w:p w14:paraId="424BDCF5" w14:textId="407E665D" w:rsidR="00EC5F23" w:rsidRPr="00A252C0" w:rsidRDefault="00584274" w:rsidP="00EC5F23">
            <w:r w:rsidRPr="00A252C0">
              <w:t>Oktay Turdu</w:t>
            </w:r>
          </w:p>
        </w:tc>
      </w:tr>
      <w:tr w:rsidR="00B7151E" w14:paraId="2DD5DB90" w14:textId="77777777" w:rsidTr="00B7151E">
        <w:tc>
          <w:tcPr>
            <w:tcW w:w="2802" w:type="dxa"/>
            <w:shd w:val="clear" w:color="auto" w:fill="FABF8F" w:themeFill="accent6" w:themeFillTint="99"/>
          </w:tcPr>
          <w:p w14:paraId="07DE1AED" w14:textId="77777777" w:rsidR="00B7151E" w:rsidRPr="00A252C0" w:rsidRDefault="00B7151E" w:rsidP="00B7151E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</w:rPr>
            </w:pPr>
            <w:r w:rsidRPr="00A252C0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</w:rPr>
              <w:t>Project Manager:</w:t>
            </w:r>
          </w:p>
        </w:tc>
        <w:tc>
          <w:tcPr>
            <w:tcW w:w="6237" w:type="dxa"/>
            <w:gridSpan w:val="3"/>
          </w:tcPr>
          <w:p w14:paraId="6EBB987D" w14:textId="614888A5" w:rsidR="00B7151E" w:rsidRPr="00A252C0" w:rsidRDefault="00C9272A" w:rsidP="00B7151E">
            <w:r w:rsidRPr="00A252C0">
              <w:t>Shaun O’Sullivan</w:t>
            </w:r>
          </w:p>
        </w:tc>
      </w:tr>
      <w:tr w:rsidR="00B7151E" w14:paraId="41F0E85D" w14:textId="77777777" w:rsidTr="00B7151E">
        <w:tc>
          <w:tcPr>
            <w:tcW w:w="2802" w:type="dxa"/>
            <w:shd w:val="clear" w:color="auto" w:fill="FABF8F" w:themeFill="accent6" w:themeFillTint="99"/>
          </w:tcPr>
          <w:p w14:paraId="0054E960" w14:textId="77777777" w:rsidR="00B7151E" w:rsidRPr="00A252C0" w:rsidRDefault="00B7151E" w:rsidP="00B7151E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</w:rPr>
            </w:pPr>
            <w:r w:rsidRPr="00A252C0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</w:rPr>
              <w:t>Start Date:</w:t>
            </w:r>
          </w:p>
        </w:tc>
        <w:tc>
          <w:tcPr>
            <w:tcW w:w="6237" w:type="dxa"/>
            <w:gridSpan w:val="3"/>
          </w:tcPr>
          <w:p w14:paraId="5489B4FB" w14:textId="2F954A82" w:rsidR="00B7151E" w:rsidRPr="00A252C0" w:rsidRDefault="00584274" w:rsidP="00B7151E">
            <w:r w:rsidRPr="00A252C0">
              <w:t>3/06/2022</w:t>
            </w:r>
          </w:p>
        </w:tc>
      </w:tr>
      <w:tr w:rsidR="00B7151E" w14:paraId="18CF61D2" w14:textId="77777777" w:rsidTr="00B7151E">
        <w:tc>
          <w:tcPr>
            <w:tcW w:w="2802" w:type="dxa"/>
            <w:shd w:val="clear" w:color="auto" w:fill="FABF8F" w:themeFill="accent6" w:themeFillTint="99"/>
          </w:tcPr>
          <w:p w14:paraId="520EFE38" w14:textId="77777777" w:rsidR="00B7151E" w:rsidRPr="00A252C0" w:rsidRDefault="00B7151E" w:rsidP="00B7151E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</w:rPr>
            </w:pPr>
            <w:r w:rsidRPr="00A252C0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</w:rPr>
              <w:t>Completion Date:</w:t>
            </w:r>
          </w:p>
        </w:tc>
        <w:tc>
          <w:tcPr>
            <w:tcW w:w="6237" w:type="dxa"/>
            <w:gridSpan w:val="3"/>
          </w:tcPr>
          <w:p w14:paraId="243B7A4B" w14:textId="21A5BB88" w:rsidR="00B7151E" w:rsidRPr="00A252C0" w:rsidRDefault="00584274" w:rsidP="00B7151E">
            <w:r w:rsidRPr="00A252C0">
              <w:t>5/06/2022</w:t>
            </w:r>
          </w:p>
        </w:tc>
      </w:tr>
      <w:tr w:rsidR="00B7151E" w14:paraId="7DFF2DC0" w14:textId="77777777" w:rsidTr="00B7151E">
        <w:tc>
          <w:tcPr>
            <w:tcW w:w="9039" w:type="dxa"/>
            <w:gridSpan w:val="4"/>
            <w:shd w:val="clear" w:color="auto" w:fill="FABF8F" w:themeFill="accent6" w:themeFillTint="99"/>
          </w:tcPr>
          <w:p w14:paraId="66E86F35" w14:textId="77777777" w:rsidR="00B7151E" w:rsidRPr="00A252C0" w:rsidRDefault="00B7151E" w:rsidP="00B7151E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</w:rPr>
            </w:pPr>
            <w:r w:rsidRPr="00A252C0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</w:rPr>
              <w:t>Project Deliverables:</w:t>
            </w:r>
          </w:p>
        </w:tc>
      </w:tr>
      <w:tr w:rsidR="00584274" w14:paraId="0FBF58F2" w14:textId="77777777" w:rsidTr="00B7151E">
        <w:tc>
          <w:tcPr>
            <w:tcW w:w="9039" w:type="dxa"/>
            <w:gridSpan w:val="4"/>
            <w:shd w:val="clear" w:color="auto" w:fill="FFFFFF" w:themeFill="background1"/>
          </w:tcPr>
          <w:p w14:paraId="418B155D" w14:textId="58399D13" w:rsidR="00584274" w:rsidRPr="00A252C0" w:rsidRDefault="00584274" w:rsidP="00584274">
            <w:r w:rsidRPr="00A252C0">
              <w:t>Technical Report</w:t>
            </w:r>
          </w:p>
        </w:tc>
      </w:tr>
      <w:tr w:rsidR="00584274" w14:paraId="094DC64E" w14:textId="77777777" w:rsidTr="00B7151E">
        <w:tc>
          <w:tcPr>
            <w:tcW w:w="9039" w:type="dxa"/>
            <w:gridSpan w:val="4"/>
            <w:shd w:val="clear" w:color="auto" w:fill="FFFFFF" w:themeFill="background1"/>
          </w:tcPr>
          <w:p w14:paraId="3AC3EC52" w14:textId="354BB633" w:rsidR="00584274" w:rsidRPr="00A252C0" w:rsidRDefault="00584274" w:rsidP="00584274">
            <w:r w:rsidRPr="00A252C0">
              <w:t>Software Installation Plan</w:t>
            </w:r>
          </w:p>
        </w:tc>
      </w:tr>
      <w:tr w:rsidR="00584274" w14:paraId="073A303E" w14:textId="77777777" w:rsidTr="00B7151E">
        <w:tc>
          <w:tcPr>
            <w:tcW w:w="9039" w:type="dxa"/>
            <w:gridSpan w:val="4"/>
            <w:shd w:val="clear" w:color="auto" w:fill="FFFFFF" w:themeFill="background1"/>
          </w:tcPr>
          <w:p w14:paraId="07BD60E0" w14:textId="70327699" w:rsidR="00584274" w:rsidRPr="00A252C0" w:rsidRDefault="00584274" w:rsidP="00584274">
            <w:r w:rsidRPr="00A252C0">
              <w:t>ICTPRG532 Backend Source Files</w:t>
            </w:r>
            <w:r w:rsidR="00133847" w:rsidRPr="00A252C0">
              <w:t xml:space="preserve"> – Deployed to Azure</w:t>
            </w:r>
            <w:r w:rsidR="001D0755" w:rsidRPr="00A252C0">
              <w:t xml:space="preserve"> Alongside Database</w:t>
            </w:r>
          </w:p>
        </w:tc>
      </w:tr>
      <w:tr w:rsidR="00584274" w14:paraId="2A254D6C" w14:textId="77777777" w:rsidTr="00B7151E">
        <w:tc>
          <w:tcPr>
            <w:tcW w:w="9039" w:type="dxa"/>
            <w:gridSpan w:val="4"/>
            <w:shd w:val="clear" w:color="auto" w:fill="FFFFFF" w:themeFill="background1"/>
          </w:tcPr>
          <w:p w14:paraId="5E597D35" w14:textId="004D9F26" w:rsidR="00584274" w:rsidRPr="00A252C0" w:rsidRDefault="00584274" w:rsidP="00584274">
            <w:r w:rsidRPr="00A252C0">
              <w:t>ICTPRG532 Front End Source Files</w:t>
            </w:r>
          </w:p>
        </w:tc>
      </w:tr>
      <w:tr w:rsidR="00584274" w14:paraId="535FFAC3" w14:textId="77777777" w:rsidTr="00B7151E">
        <w:tc>
          <w:tcPr>
            <w:tcW w:w="9039" w:type="dxa"/>
            <w:gridSpan w:val="4"/>
            <w:shd w:val="clear" w:color="auto" w:fill="FFFFFF" w:themeFill="background1"/>
          </w:tcPr>
          <w:p w14:paraId="7417E2AD" w14:textId="73BC7797" w:rsidR="00584274" w:rsidRPr="00A252C0" w:rsidRDefault="00133847" w:rsidP="00584274">
            <w:r w:rsidRPr="00A252C0">
              <w:t>Business Case Scenario and Programming Guidelines</w:t>
            </w:r>
          </w:p>
        </w:tc>
      </w:tr>
      <w:tr w:rsidR="00584274" w14:paraId="1008B8E3" w14:textId="77777777" w:rsidTr="00B7151E">
        <w:tc>
          <w:tcPr>
            <w:tcW w:w="9039" w:type="dxa"/>
            <w:gridSpan w:val="4"/>
            <w:shd w:val="clear" w:color="auto" w:fill="FFFFFF" w:themeFill="background1"/>
          </w:tcPr>
          <w:p w14:paraId="2423E4AE" w14:textId="3C638ECC" w:rsidR="00584274" w:rsidRPr="00A252C0" w:rsidRDefault="003052CB" w:rsidP="00584274">
            <w:r w:rsidRPr="00A252C0">
              <w:t>Software Implementation Plan</w:t>
            </w:r>
          </w:p>
        </w:tc>
      </w:tr>
      <w:tr w:rsidR="00584274" w14:paraId="38F2A300" w14:textId="77777777" w:rsidTr="00B7151E">
        <w:tc>
          <w:tcPr>
            <w:tcW w:w="9039" w:type="dxa"/>
            <w:gridSpan w:val="4"/>
            <w:shd w:val="clear" w:color="auto" w:fill="FFFFFF" w:themeFill="background1"/>
          </w:tcPr>
          <w:p w14:paraId="39A98F7E" w14:textId="77777777" w:rsidR="00584274" w:rsidRPr="00A252C0" w:rsidRDefault="00584274" w:rsidP="00584274"/>
        </w:tc>
      </w:tr>
      <w:tr w:rsidR="00584274" w14:paraId="4ACA7217" w14:textId="77777777" w:rsidTr="00B7151E">
        <w:tc>
          <w:tcPr>
            <w:tcW w:w="9039" w:type="dxa"/>
            <w:gridSpan w:val="4"/>
            <w:shd w:val="clear" w:color="auto" w:fill="FFFFFF" w:themeFill="background1"/>
          </w:tcPr>
          <w:p w14:paraId="4F6402C0" w14:textId="77777777" w:rsidR="00584274" w:rsidRPr="00A252C0" w:rsidRDefault="00584274" w:rsidP="00584274"/>
        </w:tc>
      </w:tr>
      <w:tr w:rsidR="00584274" w14:paraId="1973A1AF" w14:textId="77777777" w:rsidTr="00B7151E">
        <w:tc>
          <w:tcPr>
            <w:tcW w:w="9039" w:type="dxa"/>
            <w:gridSpan w:val="4"/>
            <w:shd w:val="clear" w:color="auto" w:fill="FFFFFF" w:themeFill="background1"/>
          </w:tcPr>
          <w:p w14:paraId="5387BD3D" w14:textId="77777777" w:rsidR="00584274" w:rsidRPr="00A252C0" w:rsidRDefault="00584274" w:rsidP="00584274"/>
        </w:tc>
      </w:tr>
      <w:tr w:rsidR="00584274" w14:paraId="37664DA3" w14:textId="77777777" w:rsidTr="00B7151E">
        <w:tc>
          <w:tcPr>
            <w:tcW w:w="9039" w:type="dxa"/>
            <w:gridSpan w:val="4"/>
            <w:shd w:val="clear" w:color="auto" w:fill="FFFFFF" w:themeFill="background1"/>
          </w:tcPr>
          <w:p w14:paraId="040E65DC" w14:textId="77777777" w:rsidR="00584274" w:rsidRPr="00A252C0" w:rsidRDefault="00584274" w:rsidP="00584274"/>
        </w:tc>
      </w:tr>
      <w:tr w:rsidR="00584274" w14:paraId="7954EA7F" w14:textId="77777777" w:rsidTr="00B7151E">
        <w:tc>
          <w:tcPr>
            <w:tcW w:w="9039" w:type="dxa"/>
            <w:gridSpan w:val="4"/>
            <w:shd w:val="clear" w:color="auto" w:fill="FFFFFF" w:themeFill="background1"/>
          </w:tcPr>
          <w:p w14:paraId="6ABD4034" w14:textId="77777777" w:rsidR="00584274" w:rsidRPr="00A252C0" w:rsidRDefault="00584274" w:rsidP="00584274"/>
        </w:tc>
      </w:tr>
      <w:tr w:rsidR="00584274" w14:paraId="400D0C5B" w14:textId="77777777" w:rsidTr="00B7151E">
        <w:tc>
          <w:tcPr>
            <w:tcW w:w="9039" w:type="dxa"/>
            <w:gridSpan w:val="4"/>
            <w:shd w:val="clear" w:color="auto" w:fill="FFFFFF" w:themeFill="background1"/>
          </w:tcPr>
          <w:p w14:paraId="49B501A6" w14:textId="77777777" w:rsidR="00584274" w:rsidRPr="00A252C0" w:rsidRDefault="00584274" w:rsidP="00584274"/>
        </w:tc>
      </w:tr>
      <w:tr w:rsidR="00584274" w:rsidRPr="00B7151E" w14:paraId="403179AB" w14:textId="77777777" w:rsidTr="00B7151E">
        <w:tc>
          <w:tcPr>
            <w:tcW w:w="9039" w:type="dxa"/>
            <w:gridSpan w:val="4"/>
            <w:shd w:val="clear" w:color="auto" w:fill="FFFFFF" w:themeFill="background1"/>
          </w:tcPr>
          <w:p w14:paraId="4F9FCABC" w14:textId="77777777" w:rsidR="00584274" w:rsidRPr="00A252C0" w:rsidRDefault="00584274" w:rsidP="00584274">
            <w:pPr>
              <w:rPr>
                <w:b/>
                <w:i/>
              </w:rPr>
            </w:pPr>
            <w:r w:rsidRPr="00A252C0">
              <w:rPr>
                <w:b/>
                <w:i/>
              </w:rPr>
              <w:t>I acknowledge that I have submitted all the stated deliverables as per the Project Requirements and your instructions.</w:t>
            </w:r>
          </w:p>
        </w:tc>
      </w:tr>
      <w:tr w:rsidR="00584274" w14:paraId="5675449E" w14:textId="77777777" w:rsidTr="00B7151E">
        <w:trPr>
          <w:trHeight w:val="581"/>
        </w:trPr>
        <w:tc>
          <w:tcPr>
            <w:tcW w:w="3510" w:type="dxa"/>
            <w:gridSpan w:val="2"/>
            <w:shd w:val="clear" w:color="auto" w:fill="FFFFFF" w:themeFill="background1"/>
          </w:tcPr>
          <w:p w14:paraId="45157A20" w14:textId="15DE6515" w:rsidR="00584274" w:rsidRPr="00A252C0" w:rsidRDefault="00584274" w:rsidP="00584274">
            <w:r w:rsidRPr="00A252C0">
              <w:t>Oktay Turdu</w:t>
            </w:r>
          </w:p>
        </w:tc>
        <w:tc>
          <w:tcPr>
            <w:tcW w:w="3261" w:type="dxa"/>
            <w:shd w:val="clear" w:color="auto" w:fill="FFFFFF" w:themeFill="background1"/>
          </w:tcPr>
          <w:p w14:paraId="63FAF1C5" w14:textId="77777777" w:rsidR="00584274" w:rsidRPr="00A252C0" w:rsidRDefault="00584274" w:rsidP="00584274"/>
        </w:tc>
        <w:tc>
          <w:tcPr>
            <w:tcW w:w="2268" w:type="dxa"/>
            <w:shd w:val="clear" w:color="auto" w:fill="FFFFFF" w:themeFill="background1"/>
          </w:tcPr>
          <w:p w14:paraId="2D19EBBC" w14:textId="77777777" w:rsidR="00584274" w:rsidRPr="00A252C0" w:rsidRDefault="00584274" w:rsidP="00584274"/>
        </w:tc>
      </w:tr>
      <w:tr w:rsidR="00584274" w:rsidRPr="00B7151E" w14:paraId="3312B700" w14:textId="77777777" w:rsidTr="00B7151E">
        <w:tc>
          <w:tcPr>
            <w:tcW w:w="3510" w:type="dxa"/>
            <w:gridSpan w:val="2"/>
            <w:shd w:val="clear" w:color="auto" w:fill="FABF8F" w:themeFill="accent6" w:themeFillTint="99"/>
          </w:tcPr>
          <w:p w14:paraId="6BD63983" w14:textId="77777777" w:rsidR="00584274" w:rsidRPr="00B7151E" w:rsidRDefault="00584274" w:rsidP="00584274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</w:rPr>
            </w:pPr>
            <w:r w:rsidRPr="00B7151E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</w:rPr>
              <w:t>Programmer’s Name</w:t>
            </w:r>
          </w:p>
        </w:tc>
        <w:tc>
          <w:tcPr>
            <w:tcW w:w="3261" w:type="dxa"/>
            <w:shd w:val="clear" w:color="auto" w:fill="FABF8F" w:themeFill="accent6" w:themeFillTint="99"/>
          </w:tcPr>
          <w:p w14:paraId="146947CF" w14:textId="77777777" w:rsidR="00584274" w:rsidRPr="00B7151E" w:rsidRDefault="00584274" w:rsidP="00584274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</w:rPr>
            </w:pPr>
            <w:r w:rsidRPr="00B7151E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</w:rPr>
              <w:t>Signature</w:t>
            </w:r>
          </w:p>
        </w:tc>
        <w:tc>
          <w:tcPr>
            <w:tcW w:w="2268" w:type="dxa"/>
            <w:shd w:val="clear" w:color="auto" w:fill="FABF8F" w:themeFill="accent6" w:themeFillTint="99"/>
          </w:tcPr>
          <w:p w14:paraId="25F4955C" w14:textId="77777777" w:rsidR="00584274" w:rsidRPr="00B7151E" w:rsidRDefault="00584274" w:rsidP="00584274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</w:rPr>
            </w:pPr>
            <w:r w:rsidRPr="00B7151E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</w:rPr>
              <w:t>Date</w:t>
            </w:r>
          </w:p>
        </w:tc>
      </w:tr>
      <w:tr w:rsidR="00584274" w14:paraId="3C489616" w14:textId="77777777" w:rsidTr="00B7151E">
        <w:trPr>
          <w:trHeight w:val="581"/>
        </w:trPr>
        <w:tc>
          <w:tcPr>
            <w:tcW w:w="3510" w:type="dxa"/>
            <w:gridSpan w:val="2"/>
          </w:tcPr>
          <w:p w14:paraId="700346E6" w14:textId="77589A67" w:rsidR="00584274" w:rsidRDefault="00584274" w:rsidP="00584274">
            <w:pPr>
              <w:rPr>
                <w:highlight w:val="yellow"/>
              </w:rPr>
            </w:pPr>
            <w:r w:rsidRPr="00C9272A">
              <w:t>Shaun O’Sullivan</w:t>
            </w:r>
          </w:p>
        </w:tc>
        <w:tc>
          <w:tcPr>
            <w:tcW w:w="3261" w:type="dxa"/>
          </w:tcPr>
          <w:p w14:paraId="48C3E5D5" w14:textId="77777777" w:rsidR="00584274" w:rsidRDefault="00584274" w:rsidP="00584274">
            <w:pPr>
              <w:rPr>
                <w:highlight w:val="yellow"/>
              </w:rPr>
            </w:pPr>
          </w:p>
        </w:tc>
        <w:tc>
          <w:tcPr>
            <w:tcW w:w="2268" w:type="dxa"/>
          </w:tcPr>
          <w:p w14:paraId="1E54F505" w14:textId="77777777" w:rsidR="00584274" w:rsidRDefault="00584274" w:rsidP="00584274">
            <w:pPr>
              <w:rPr>
                <w:highlight w:val="yellow"/>
              </w:rPr>
            </w:pPr>
          </w:p>
        </w:tc>
      </w:tr>
      <w:tr w:rsidR="00584274" w:rsidRPr="00B7151E" w14:paraId="6280D858" w14:textId="77777777" w:rsidTr="00B7151E">
        <w:tc>
          <w:tcPr>
            <w:tcW w:w="3510" w:type="dxa"/>
            <w:gridSpan w:val="2"/>
            <w:shd w:val="clear" w:color="auto" w:fill="FABF8F" w:themeFill="accent6" w:themeFillTint="99"/>
          </w:tcPr>
          <w:p w14:paraId="47B29898" w14:textId="77777777" w:rsidR="00584274" w:rsidRPr="00B7151E" w:rsidRDefault="00584274" w:rsidP="00584274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</w:rPr>
            </w:pPr>
            <w:r w:rsidRPr="00B7151E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</w:rPr>
              <w:t>Project Manager</w:t>
            </w:r>
          </w:p>
        </w:tc>
        <w:tc>
          <w:tcPr>
            <w:tcW w:w="3261" w:type="dxa"/>
            <w:shd w:val="clear" w:color="auto" w:fill="FABF8F" w:themeFill="accent6" w:themeFillTint="99"/>
          </w:tcPr>
          <w:p w14:paraId="2994C774" w14:textId="77777777" w:rsidR="00584274" w:rsidRPr="00B7151E" w:rsidRDefault="00584274" w:rsidP="00584274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</w:rPr>
            </w:pPr>
            <w:r w:rsidRPr="00B7151E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</w:rPr>
              <w:t>Signature</w:t>
            </w:r>
          </w:p>
        </w:tc>
        <w:tc>
          <w:tcPr>
            <w:tcW w:w="2268" w:type="dxa"/>
            <w:shd w:val="clear" w:color="auto" w:fill="FABF8F" w:themeFill="accent6" w:themeFillTint="99"/>
          </w:tcPr>
          <w:p w14:paraId="4BB46483" w14:textId="77777777" w:rsidR="00584274" w:rsidRPr="00B7151E" w:rsidRDefault="00584274" w:rsidP="00584274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</w:rPr>
            </w:pPr>
            <w:r w:rsidRPr="00B7151E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</w:rPr>
              <w:t>Date</w:t>
            </w:r>
          </w:p>
        </w:tc>
      </w:tr>
    </w:tbl>
    <w:p w14:paraId="03F8913F" w14:textId="77777777" w:rsidR="00EC5F23" w:rsidRPr="00EC5F23" w:rsidRDefault="00EC5F23" w:rsidP="00EC5F23">
      <w:pPr>
        <w:rPr>
          <w:highlight w:val="yellow"/>
        </w:rPr>
      </w:pPr>
    </w:p>
    <w:sectPr w:rsidR="00EC5F23" w:rsidRPr="00EC5F23" w:rsidSect="00ED6DF3">
      <w:footerReference w:type="default" r:id="rId2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BE89E" w14:textId="77777777" w:rsidR="00467C27" w:rsidRDefault="00467C27" w:rsidP="00154AAE">
      <w:pPr>
        <w:spacing w:after="0" w:line="240" w:lineRule="auto"/>
      </w:pPr>
      <w:r>
        <w:separator/>
      </w:r>
    </w:p>
  </w:endnote>
  <w:endnote w:type="continuationSeparator" w:id="0">
    <w:p w14:paraId="016BEEBB" w14:textId="77777777" w:rsidR="00467C27" w:rsidRDefault="00467C27" w:rsidP="00154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7A7FA" w14:textId="77777777" w:rsidR="007A0184" w:rsidRDefault="007A0184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fldChar w:fldCharType="begin"/>
    </w:r>
    <w:r>
      <w:rPr>
        <w:rFonts w:asciiTheme="majorHAnsi" w:eastAsiaTheme="majorEastAsia" w:hAnsiTheme="majorHAnsi" w:cstheme="majorBidi"/>
      </w:rPr>
      <w:instrText xml:space="preserve"> FILENAME  \* Caps  \* MERGEFORMAT </w:instrText>
    </w:r>
    <w:r>
      <w:rPr>
        <w:rFonts w:asciiTheme="majorHAnsi" w:eastAsiaTheme="majorEastAsia" w:hAnsiTheme="majorHAnsi" w:cstheme="majorBidi"/>
      </w:rPr>
      <w:fldChar w:fldCharType="separate"/>
    </w:r>
    <w:r w:rsidR="00AA4C7D">
      <w:rPr>
        <w:rFonts w:asciiTheme="majorHAnsi" w:eastAsiaTheme="majorEastAsia" w:hAnsiTheme="majorHAnsi" w:cstheme="majorBidi"/>
        <w:noProof/>
      </w:rPr>
      <w:t>[Surname]_[Studentnumber]_ICTPRG504.Docx</w:t>
    </w:r>
    <w:r>
      <w:rPr>
        <w:rFonts w:asciiTheme="majorHAnsi" w:eastAsiaTheme="majorEastAsia" w:hAnsiTheme="majorHAnsi" w:cstheme="majorBidi"/>
      </w:rPr>
      <w:fldChar w:fldCharType="end"/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523914" w:rsidRPr="00523914">
      <w:rPr>
        <w:rFonts w:asciiTheme="majorHAnsi" w:eastAsiaTheme="majorEastAsia" w:hAnsiTheme="majorHAnsi" w:cstheme="majorBidi"/>
        <w:noProof/>
      </w:rPr>
      <w:t>4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0B040627" w14:textId="77777777" w:rsidR="007A0184" w:rsidRDefault="007A01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0AE5A" w14:textId="77777777" w:rsidR="00467C27" w:rsidRDefault="00467C27" w:rsidP="00154AAE">
      <w:pPr>
        <w:spacing w:after="0" w:line="240" w:lineRule="auto"/>
      </w:pPr>
      <w:r>
        <w:separator/>
      </w:r>
    </w:p>
  </w:footnote>
  <w:footnote w:type="continuationSeparator" w:id="0">
    <w:p w14:paraId="25C3547B" w14:textId="77777777" w:rsidR="00467C27" w:rsidRDefault="00467C27" w:rsidP="00154A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C0AAA"/>
    <w:multiLevelType w:val="hybridMultilevel"/>
    <w:tmpl w:val="AC6401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E532D"/>
    <w:multiLevelType w:val="hybridMultilevel"/>
    <w:tmpl w:val="77767F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234B5"/>
    <w:multiLevelType w:val="hybridMultilevel"/>
    <w:tmpl w:val="80F6ED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1754A"/>
    <w:multiLevelType w:val="hybridMultilevel"/>
    <w:tmpl w:val="E95E55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5A0A8E"/>
    <w:multiLevelType w:val="hybridMultilevel"/>
    <w:tmpl w:val="59600B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E63886"/>
    <w:multiLevelType w:val="hybridMultilevel"/>
    <w:tmpl w:val="501E20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556DD9"/>
    <w:multiLevelType w:val="hybridMultilevel"/>
    <w:tmpl w:val="D24641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3847B6"/>
    <w:multiLevelType w:val="hybridMultilevel"/>
    <w:tmpl w:val="C42694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043D3C"/>
    <w:multiLevelType w:val="hybridMultilevel"/>
    <w:tmpl w:val="E42041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B222F9"/>
    <w:multiLevelType w:val="hybridMultilevel"/>
    <w:tmpl w:val="AF5027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92045C"/>
    <w:multiLevelType w:val="hybridMultilevel"/>
    <w:tmpl w:val="8CA86F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2509089">
    <w:abstractNumId w:val="0"/>
  </w:num>
  <w:num w:numId="2" w16cid:durableId="1805804719">
    <w:abstractNumId w:val="4"/>
  </w:num>
  <w:num w:numId="3" w16cid:durableId="2015574598">
    <w:abstractNumId w:val="2"/>
  </w:num>
  <w:num w:numId="4" w16cid:durableId="143855776">
    <w:abstractNumId w:val="5"/>
  </w:num>
  <w:num w:numId="5" w16cid:durableId="23601109">
    <w:abstractNumId w:val="1"/>
  </w:num>
  <w:num w:numId="6" w16cid:durableId="943341859">
    <w:abstractNumId w:val="9"/>
  </w:num>
  <w:num w:numId="7" w16cid:durableId="501167255">
    <w:abstractNumId w:val="6"/>
  </w:num>
  <w:num w:numId="8" w16cid:durableId="1328481553">
    <w:abstractNumId w:val="7"/>
  </w:num>
  <w:num w:numId="9" w16cid:durableId="480467236">
    <w:abstractNumId w:val="10"/>
  </w:num>
  <w:num w:numId="10" w16cid:durableId="1064648083">
    <w:abstractNumId w:val="3"/>
  </w:num>
  <w:num w:numId="11" w16cid:durableId="18364561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342"/>
    <w:rsid w:val="00020254"/>
    <w:rsid w:val="000361FE"/>
    <w:rsid w:val="00045B71"/>
    <w:rsid w:val="00053C82"/>
    <w:rsid w:val="000C7E73"/>
    <w:rsid w:val="000E25ED"/>
    <w:rsid w:val="001012E3"/>
    <w:rsid w:val="00111E1F"/>
    <w:rsid w:val="00133847"/>
    <w:rsid w:val="00151606"/>
    <w:rsid w:val="00154AAE"/>
    <w:rsid w:val="00172788"/>
    <w:rsid w:val="00173F5F"/>
    <w:rsid w:val="001C7E42"/>
    <w:rsid w:val="001D0755"/>
    <w:rsid w:val="001F10E0"/>
    <w:rsid w:val="00254B46"/>
    <w:rsid w:val="003052CB"/>
    <w:rsid w:val="003057CD"/>
    <w:rsid w:val="003278AB"/>
    <w:rsid w:val="00343BAF"/>
    <w:rsid w:val="00356EBB"/>
    <w:rsid w:val="00381BAF"/>
    <w:rsid w:val="003C0C31"/>
    <w:rsid w:val="0045099C"/>
    <w:rsid w:val="004643B0"/>
    <w:rsid w:val="00467C27"/>
    <w:rsid w:val="00497E93"/>
    <w:rsid w:val="004A1D43"/>
    <w:rsid w:val="004F3CBA"/>
    <w:rsid w:val="005066A7"/>
    <w:rsid w:val="00523914"/>
    <w:rsid w:val="00561203"/>
    <w:rsid w:val="00574B1E"/>
    <w:rsid w:val="00584274"/>
    <w:rsid w:val="005E3E85"/>
    <w:rsid w:val="005F16E5"/>
    <w:rsid w:val="005F2E9D"/>
    <w:rsid w:val="00610E0F"/>
    <w:rsid w:val="0064455D"/>
    <w:rsid w:val="00677A34"/>
    <w:rsid w:val="006F382F"/>
    <w:rsid w:val="00715A0E"/>
    <w:rsid w:val="007274D0"/>
    <w:rsid w:val="00744FC4"/>
    <w:rsid w:val="0075297C"/>
    <w:rsid w:val="0075354F"/>
    <w:rsid w:val="007A0184"/>
    <w:rsid w:val="007B6C7A"/>
    <w:rsid w:val="007C7CD8"/>
    <w:rsid w:val="00855B62"/>
    <w:rsid w:val="00892965"/>
    <w:rsid w:val="008B11C5"/>
    <w:rsid w:val="008C7B8F"/>
    <w:rsid w:val="008D1C0A"/>
    <w:rsid w:val="008E5B0F"/>
    <w:rsid w:val="00901E1D"/>
    <w:rsid w:val="0092710F"/>
    <w:rsid w:val="0094518E"/>
    <w:rsid w:val="009660F2"/>
    <w:rsid w:val="00994F0A"/>
    <w:rsid w:val="0099569D"/>
    <w:rsid w:val="009E398F"/>
    <w:rsid w:val="00A252C0"/>
    <w:rsid w:val="00A546CF"/>
    <w:rsid w:val="00AA4C7D"/>
    <w:rsid w:val="00AE5D1A"/>
    <w:rsid w:val="00AF2508"/>
    <w:rsid w:val="00AF660F"/>
    <w:rsid w:val="00AF7F9C"/>
    <w:rsid w:val="00B14342"/>
    <w:rsid w:val="00B7102E"/>
    <w:rsid w:val="00B7151E"/>
    <w:rsid w:val="00B86B62"/>
    <w:rsid w:val="00BE0248"/>
    <w:rsid w:val="00C11639"/>
    <w:rsid w:val="00C23FF3"/>
    <w:rsid w:val="00C40436"/>
    <w:rsid w:val="00C903EA"/>
    <w:rsid w:val="00C9272A"/>
    <w:rsid w:val="00C969A0"/>
    <w:rsid w:val="00CA667D"/>
    <w:rsid w:val="00CB67EA"/>
    <w:rsid w:val="00D56707"/>
    <w:rsid w:val="00D62F0F"/>
    <w:rsid w:val="00DA1888"/>
    <w:rsid w:val="00DE6F43"/>
    <w:rsid w:val="00DF19B9"/>
    <w:rsid w:val="00E007B6"/>
    <w:rsid w:val="00E06786"/>
    <w:rsid w:val="00E1324E"/>
    <w:rsid w:val="00E37DB5"/>
    <w:rsid w:val="00E756B1"/>
    <w:rsid w:val="00EA34DE"/>
    <w:rsid w:val="00EC5F23"/>
    <w:rsid w:val="00ED4EFC"/>
    <w:rsid w:val="00ED6DF3"/>
    <w:rsid w:val="00EF4EEE"/>
    <w:rsid w:val="00F739A2"/>
    <w:rsid w:val="00F76395"/>
    <w:rsid w:val="00F84FB5"/>
    <w:rsid w:val="00FB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B8A54"/>
  <w15:docId w15:val="{F02332F7-B91B-47F8-98E5-4DA2B582C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C0A"/>
  </w:style>
  <w:style w:type="paragraph" w:styleId="Heading1">
    <w:name w:val="heading 1"/>
    <w:basedOn w:val="Normal"/>
    <w:next w:val="Normal"/>
    <w:link w:val="Heading1Char"/>
    <w:uiPriority w:val="9"/>
    <w:qFormat/>
    <w:rsid w:val="00ED6D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4F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54AAE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D6DF3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D6DF3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6D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DF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D6D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semiHidden/>
    <w:rsid w:val="00ED6DF3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semiHidden/>
    <w:rsid w:val="00ED6DF3"/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4AAE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54AA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54AAE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154A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AAE"/>
  </w:style>
  <w:style w:type="character" w:customStyle="1" w:styleId="Heading3Char">
    <w:name w:val="Heading 3 Char"/>
    <w:basedOn w:val="DefaultParagraphFont"/>
    <w:link w:val="Heading3"/>
    <w:rsid w:val="00154AAE"/>
    <w:rPr>
      <w:rFonts w:ascii="Arial" w:eastAsia="Times New Roman" w:hAnsi="Arial" w:cs="Arial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356EB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84FB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901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D5670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5670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AFE\2019\Semester%202\Diploma\ICTPRG504\%5bSurname%5d_%5bStudentNumber%5d_ICTPRG50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B02930C53B24A93B1BCD2B06E0E6D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510D67-BAAD-41D9-A8BE-051E45453D62}"/>
      </w:docPartPr>
      <w:docPartBody>
        <w:p w:rsidR="00696B42" w:rsidRDefault="007A0314">
          <w:pPr>
            <w:pStyle w:val="3B02930C53B24A93B1BCD2B06E0E6D5E"/>
          </w:pPr>
          <w:r>
            <w:rPr>
              <w:rFonts w:asciiTheme="majorHAnsi" w:eastAsiaTheme="majorEastAsia" w:hAnsiTheme="majorHAnsi" w:cstheme="majorBidi"/>
              <w:b/>
              <w:bCs/>
              <w:color w:val="4472C4" w:themeColor="accent1"/>
              <w:sz w:val="48"/>
              <w:szCs w:val="48"/>
            </w:rPr>
            <w:t>[Type the document title]</w:t>
          </w:r>
        </w:p>
      </w:docPartBody>
    </w:docPart>
    <w:docPart>
      <w:docPartPr>
        <w:name w:val="2844C81708934312AB845D53DDB181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58619F-E97E-4214-B4CC-772C93D84F71}"/>
      </w:docPartPr>
      <w:docPartBody>
        <w:p w:rsidR="00696B42" w:rsidRDefault="007A0314">
          <w:pPr>
            <w:pStyle w:val="2844C81708934312AB845D53DDB181DE"/>
          </w:pPr>
          <w:r>
            <w:rPr>
              <w:color w:val="E7E6E6" w:themeColor="background2"/>
              <w:sz w:val="28"/>
              <w:szCs w:val="28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314"/>
    <w:rsid w:val="00696B42"/>
    <w:rsid w:val="007A0314"/>
    <w:rsid w:val="007F4B51"/>
    <w:rsid w:val="00965895"/>
    <w:rsid w:val="00B15FBA"/>
    <w:rsid w:val="00CA4008"/>
    <w:rsid w:val="00CA7498"/>
    <w:rsid w:val="00ED348C"/>
    <w:rsid w:val="00F7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B02930C53B24A93B1BCD2B06E0E6D5E">
    <w:name w:val="3B02930C53B24A93B1BCD2B06E0E6D5E"/>
  </w:style>
  <w:style w:type="paragraph" w:customStyle="1" w:styleId="2844C81708934312AB845D53DDB181DE">
    <w:name w:val="2844C81708934312AB845D53DDB181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2022-06-03T00:00:00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F369F5-280D-4EAD-A7DB-125530D01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[Surname]_[StudentNumber]_ICTPRG504.dotx</Template>
  <TotalTime>118</TotalTime>
  <Pages>14</Pages>
  <Words>1262</Words>
  <Characters>7196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Report</vt:lpstr>
    </vt:vector>
  </TitlesOfParts>
  <Company/>
  <LinksUpToDate>false</LinksUpToDate>
  <CharactersWithSpaces>8442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Report</dc:title>
  <dc:subject>ICTPRG504 – Deploy an Application to a Production Environment</dc:subject>
  <dc:creator>Jovellanos</dc:creator>
  <cp:lastModifiedBy>oktay turdu</cp:lastModifiedBy>
  <cp:revision>60</cp:revision>
  <dcterms:created xsi:type="dcterms:W3CDTF">2021-01-15T02:47:00Z</dcterms:created>
  <dcterms:modified xsi:type="dcterms:W3CDTF">2022-06-08T03:05:00Z</dcterms:modified>
</cp:coreProperties>
</file>